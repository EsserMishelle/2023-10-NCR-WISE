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90" w:tblpY="-359"/>
        <w:tblW w:w="4923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8244"/>
      </w:tblGrid>
      <w:tr w:rsidR="001E2C09" w:rsidRPr="00320ECB" w14:paraId="134691C4" w14:textId="77777777" w:rsidTr="00EF3F14">
        <w:trPr>
          <w:trHeight w:val="2610"/>
        </w:trPr>
        <w:tc>
          <w:tcPr>
            <w:tcW w:w="3240" w:type="dxa"/>
            <w:shd w:val="clear" w:color="auto" w:fill="auto"/>
            <w:tcMar>
              <w:left w:w="634" w:type="dxa"/>
            </w:tcMar>
            <w:vAlign w:val="center"/>
          </w:tcPr>
          <w:p w14:paraId="68479A17" w14:textId="6F5B374F" w:rsidR="001E2C09" w:rsidRDefault="001E2C09" w:rsidP="00EF3F14">
            <w:pPr>
              <w:pStyle w:val="ProfilePicture"/>
              <w:tabs>
                <w:tab w:val="left" w:pos="0"/>
                <w:tab w:val="left" w:pos="1620"/>
              </w:tabs>
              <w:ind w:hanging="720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E86630D" wp14:editId="767C53CD">
                      <wp:simplePos x="0" y="0"/>
                      <wp:positionH relativeFrom="column">
                        <wp:posOffset>-1251585</wp:posOffset>
                      </wp:positionH>
                      <wp:positionV relativeFrom="paragraph">
                        <wp:posOffset>-685800</wp:posOffset>
                      </wp:positionV>
                      <wp:extent cx="2812415" cy="10542905"/>
                      <wp:effectExtent l="0" t="0" r="6985" b="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2415" cy="1054290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4DBEE"/>
                                  </a:gs>
                                  <a:gs pos="70000">
                                    <a:schemeClr val="accent1">
                                      <a:lumMod val="17000"/>
                                      <a:lumOff val="83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16D8F" id="Rectangle 1" o:spid="_x0000_s1026" alt="&quot;&quot;" style="position:absolute;margin-left:-98.55pt;margin-top:-54pt;width:221.45pt;height:83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" fillcolor="#a4dbee" stroked="f" strokeweight="1pt">
                      <v:fill color2="#ced6e0 [980]" colors="0 #a4dbee;45875f #e3e8ee;54395f #b6c1d1;1 #ced6e0" focus="100%" type="gradient"/>
                    </v:rect>
                  </w:pict>
                </mc:Fallback>
              </mc:AlternateContent>
            </w:r>
          </w:p>
        </w:tc>
        <w:tc>
          <w:tcPr>
            <w:tcW w:w="8244" w:type="dxa"/>
            <w:shd w:val="clear" w:color="auto" w:fill="auto"/>
          </w:tcPr>
          <w:p w14:paraId="1DEF45FD" w14:textId="32897676" w:rsidR="001E2C09" w:rsidRDefault="001E2C09" w:rsidP="00EF3F14">
            <w:pPr>
              <w:pStyle w:val="Title"/>
              <w:ind w:left="-240"/>
            </w:pPr>
            <w:r>
              <w:t>Mishelle</w:t>
            </w:r>
          </w:p>
          <w:p w14:paraId="7F5CC862" w14:textId="0E8CB8E2" w:rsidR="001E2C09" w:rsidRDefault="001E2C09" w:rsidP="00EF3F14">
            <w:pPr>
              <w:pStyle w:val="Subtitle"/>
              <w:spacing w:after="0"/>
              <w:ind w:left="-240"/>
            </w:pPr>
            <w:r>
              <w:t>Esser</w:t>
            </w:r>
            <w:r w:rsidR="00580C09">
              <w:t xml:space="preserve">     </w:t>
            </w:r>
          </w:p>
          <w:p w14:paraId="258050C3" w14:textId="77777777" w:rsidR="001E2C09" w:rsidRPr="004E3FA7" w:rsidRDefault="001E2C09" w:rsidP="00EF3F14">
            <w:pPr>
              <w:spacing w:line="264" w:lineRule="auto"/>
              <w:ind w:left="-240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434111" wp14:editId="41240184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5B7F65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6A717BD" w14:textId="77777777" w:rsidR="001E2C09" w:rsidRPr="00276ADF" w:rsidRDefault="001E2C09" w:rsidP="00EF3F14">
            <w:pPr>
              <w:pStyle w:val="Heading1"/>
              <w:ind w:left="-240" w:right="-330"/>
            </w:pPr>
            <w:r w:rsidRPr="001E2C09">
              <w:rPr>
                <w:sz w:val="32"/>
              </w:rPr>
              <w:t>Software Enginer || database Designer</w:t>
            </w:r>
          </w:p>
        </w:tc>
      </w:tr>
      <w:tr w:rsidR="001E2C09" w:rsidRPr="00320ECB" w14:paraId="4F5FEFFB" w14:textId="77777777" w:rsidTr="00EF3F14">
        <w:trPr>
          <w:trHeight w:val="11138"/>
        </w:trPr>
        <w:tc>
          <w:tcPr>
            <w:tcW w:w="3240" w:type="dxa"/>
            <w:shd w:val="clear" w:color="auto" w:fill="auto"/>
          </w:tcPr>
          <w:p w14:paraId="7980AFBF" w14:textId="66EFF1B5" w:rsidR="001E2C09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sz w:val="24"/>
                <w:szCs w:val="24"/>
              </w:rPr>
            </w:pPr>
            <w:r w:rsidRPr="00F92028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571.969.2994</w:t>
            </w:r>
            <w:r w:rsidR="001E2C09" w:rsidRPr="00F92028">
              <w:rPr>
                <w:sz w:val="24"/>
                <w:szCs w:val="24"/>
              </w:rPr>
              <w:t xml:space="preserve"> </w:t>
            </w:r>
          </w:p>
          <w:p w14:paraId="58E334B0" w14:textId="19BA4527" w:rsidR="001E2C09" w:rsidRPr="00F92028" w:rsidRDefault="00000000" w:rsidP="00EF3F14">
            <w:pPr>
              <w:tabs>
                <w:tab w:val="left" w:pos="-330"/>
                <w:tab w:val="left" w:pos="2130"/>
                <w:tab w:val="left" w:pos="2370"/>
              </w:tabs>
              <w:ind w:left="-330" w:right="-240"/>
              <w:rPr>
                <w:b/>
                <w:bCs/>
                <w:color w:val="5F483E" w:themeColor="accent4" w:themeShade="BF"/>
                <w:sz w:val="24"/>
                <w:szCs w:val="24"/>
              </w:rPr>
            </w:pPr>
            <w:hyperlink r:id="rId11" w:history="1">
              <w:r w:rsidR="00F92028" w:rsidRPr="00F92028">
                <w:rPr>
                  <w:rStyle w:val="Hyperlink"/>
                  <w:b/>
                  <w:bCs/>
                  <w:sz w:val="24"/>
                  <w:szCs w:val="24"/>
                </w:rPr>
                <w:t>EsserMishelle@gmail.com</w:t>
              </w:r>
            </w:hyperlink>
          </w:p>
          <w:p w14:paraId="5FBA81AD" w14:textId="51CA2D60" w:rsid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b/>
                <w:bCs/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>LinkedIn/in/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</w:p>
          <w:p w14:paraId="0F4703FF" w14:textId="20BE8523" w:rsidR="00F92028" w:rsidRPr="00151DE9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GitHub/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  <w:r>
              <w:rPr>
                <w:b/>
                <w:bCs/>
                <w:color w:val="5F483E" w:themeColor="accent4" w:themeShade="BF"/>
              </w:rPr>
              <w:t>/</w:t>
            </w:r>
          </w:p>
          <w:p w14:paraId="1DF0353E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337601F" w14:textId="77777777" w:rsidR="001E2C09" w:rsidRDefault="001E2C09" w:rsidP="00EF3F14">
            <w:pPr>
              <w:tabs>
                <w:tab w:val="left" w:pos="-330"/>
                <w:tab w:val="left" w:pos="2130"/>
              </w:tabs>
              <w:spacing w:before="100"/>
              <w:ind w:left="-33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5B04B7" wp14:editId="47D09933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936286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6F3B83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C4AD78C" w14:textId="129E0FC1" w:rsidR="001E2C09" w:rsidRPr="007D47FE" w:rsidRDefault="00F92028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330"/>
              <w:rPr>
                <w:b/>
                <w:bCs/>
                <w:sz w:val="12"/>
                <w:szCs w:val="12"/>
              </w:rPr>
            </w:pPr>
            <w:r w:rsidRPr="00F92028">
              <w:rPr>
                <w:b/>
                <w:bCs/>
                <w:sz w:val="24"/>
                <w:szCs w:val="24"/>
              </w:rPr>
              <w:t>TECHICAL pROFICIENCY</w:t>
            </w:r>
            <w:r w:rsidR="007D47FE">
              <w:rPr>
                <w:b/>
                <w:bCs/>
                <w:sz w:val="24"/>
                <w:szCs w:val="24"/>
              </w:rPr>
              <w:br/>
            </w:r>
          </w:p>
          <w:p w14:paraId="4E3BF039" w14:textId="2958DB75" w:rsidR="001E2C09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JavaScript, HTML, CSS</w:t>
            </w:r>
          </w:p>
          <w:p w14:paraId="697F388A" w14:textId="53AE3EAE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React, Express</w:t>
            </w:r>
          </w:p>
          <w:p w14:paraId="597125D5" w14:textId="55689726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Mongo Database</w:t>
            </w:r>
          </w:p>
          <w:p w14:paraId="239BD3E8" w14:textId="1AA86707" w:rsidR="00F92028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Oracle, SQL, Access</w:t>
            </w:r>
          </w:p>
          <w:p w14:paraId="173D148F" w14:textId="22094EE4" w:rsidR="00E9087E" w:rsidRDefault="00E9087E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API, GitLab</w:t>
            </w:r>
          </w:p>
          <w:p w14:paraId="05013C81" w14:textId="77777777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240" w:hanging="180"/>
              <w:rPr>
                <w:b/>
                <w:bCs/>
                <w:sz w:val="24"/>
                <w:szCs w:val="24"/>
              </w:rPr>
            </w:pPr>
          </w:p>
          <w:p w14:paraId="73C50D82" w14:textId="3A6CE83A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42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>TECHICAL</w:t>
            </w:r>
            <w:r w:rsidR="00EF3F1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Knowledge</w:t>
            </w:r>
          </w:p>
          <w:p w14:paraId="161854FD" w14:textId="77777777" w:rsidR="007D47FE" w:rsidRPr="007D47FE" w:rsidRDefault="007D47FE" w:rsidP="00EF3F14">
            <w:pPr>
              <w:ind w:left="-240" w:hanging="180"/>
              <w:rPr>
                <w:sz w:val="12"/>
                <w:szCs w:val="12"/>
              </w:rPr>
            </w:pPr>
          </w:p>
          <w:p w14:paraId="010C0B11" w14:textId="5477E055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Java</w:t>
            </w:r>
          </w:p>
          <w:p w14:paraId="34A3A695" w14:textId="462A19E4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Python</w:t>
            </w:r>
          </w:p>
          <w:p w14:paraId="47419335" w14:textId="40BCC2B9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Google Cloud</w:t>
            </w:r>
          </w:p>
          <w:p w14:paraId="69B3920F" w14:textId="2705F560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AWS</w:t>
            </w:r>
          </w:p>
          <w:p w14:paraId="52E82E23" w14:textId="7D697A08" w:rsid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proofErr w:type="spellStart"/>
            <w:r w:rsidRPr="00E9087E">
              <w:rPr>
                <w:sz w:val="22"/>
                <w:szCs w:val="22"/>
              </w:rPr>
              <w:t>GraphQL</w:t>
            </w:r>
            <w:proofErr w:type="spellEnd"/>
          </w:p>
          <w:p w14:paraId="2B4F2C9D" w14:textId="6CB03DFC" w:rsidR="007A42A1" w:rsidRDefault="00926141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 w:rsidR="007A42A1" w:rsidRPr="007A42A1">
              <w:rPr>
                <w:sz w:val="22"/>
                <w:szCs w:val="22"/>
              </w:rPr>
              <w:t>ubernetes</w:t>
            </w:r>
          </w:p>
          <w:p w14:paraId="20F48EAA" w14:textId="77777777" w:rsidR="00E9087E" w:rsidRDefault="00E9087E" w:rsidP="00EF3F14">
            <w:pPr>
              <w:pStyle w:val="ListParagraph"/>
              <w:numPr>
                <w:ilvl w:val="0"/>
                <w:numId w:val="0"/>
              </w:numPr>
              <w:ind w:left="-240" w:hanging="180"/>
              <w:rPr>
                <w:sz w:val="22"/>
                <w:szCs w:val="22"/>
              </w:rPr>
            </w:pPr>
          </w:p>
          <w:p w14:paraId="6FAE48DF" w14:textId="38CB4CEC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ind w:left="-240" w:hanging="18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 xml:space="preserve">TECHICAL </w:t>
            </w:r>
            <w:r>
              <w:rPr>
                <w:b/>
                <w:bCs/>
                <w:sz w:val="24"/>
                <w:szCs w:val="24"/>
              </w:rPr>
              <w:t>Cert</w:t>
            </w:r>
          </w:p>
          <w:p w14:paraId="1396D0FA" w14:textId="77777777" w:rsidR="00E9087E" w:rsidRPr="00E9087E" w:rsidRDefault="00E9087E" w:rsidP="00EF3F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240" w:hanging="1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9087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Oracle 1z0-071</w:t>
            </w:r>
            <w:r w:rsidRPr="00E9087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Database SQL DBA Associate Certified (Oct 2022)</w:t>
            </w:r>
          </w:p>
          <w:p w14:paraId="273ABDF9" w14:textId="77777777" w:rsidR="00E9087E" w:rsidRPr="00E9087E" w:rsidRDefault="00E9087E" w:rsidP="00EF3F14"/>
          <w:p w14:paraId="7DCE5560" w14:textId="77777777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ind w:left="-60"/>
              <w:rPr>
                <w:sz w:val="22"/>
                <w:szCs w:val="22"/>
              </w:rPr>
            </w:pPr>
          </w:p>
          <w:p w14:paraId="6A4118BB" w14:textId="77777777" w:rsidR="00E9087E" w:rsidRDefault="00E9087E" w:rsidP="00EF3F14"/>
          <w:p w14:paraId="6FDCE27C" w14:textId="77777777" w:rsidR="00E9087E" w:rsidRPr="00E9087E" w:rsidRDefault="00E9087E" w:rsidP="00EF3F14"/>
          <w:p w14:paraId="3B89D3E7" w14:textId="432DD873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6BA9E74" w14:textId="69BFE457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0336D5B" w14:textId="6B2D3E88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D11C435" w14:textId="19FA501D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13D471D8" w14:textId="01027D5A" w:rsidR="00F92028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</w:p>
          <w:p w14:paraId="6C7B96CB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8562611" w14:textId="71099459" w:rsidR="001E2C09" w:rsidRPr="00173B36" w:rsidRDefault="001E2C09" w:rsidP="00EF3F14">
            <w:pPr>
              <w:pStyle w:val="Heading2"/>
              <w:tabs>
                <w:tab w:val="left" w:pos="-330"/>
                <w:tab w:val="left" w:pos="2130"/>
              </w:tabs>
              <w:ind w:left="-330"/>
            </w:pPr>
          </w:p>
        </w:tc>
        <w:tc>
          <w:tcPr>
            <w:tcW w:w="8244" w:type="dxa"/>
            <w:shd w:val="clear" w:color="auto" w:fill="auto"/>
          </w:tcPr>
          <w:p w14:paraId="0BFF21D0" w14:textId="77777777" w:rsidR="001E2C09" w:rsidRPr="001E2C09" w:rsidRDefault="001E2C09" w:rsidP="00EF3F14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5"/>
              <w:jc w:val="both"/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</w:pPr>
            <w:r w:rsidRPr="001E2C09"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  <w:lastRenderedPageBreak/>
              <w:t>OBJECTIVE</w:t>
            </w:r>
          </w:p>
          <w:p w14:paraId="55C0CE8D" w14:textId="77777777" w:rsidR="001E2C09" w:rsidRPr="00646BA6" w:rsidRDefault="001E2C09" w:rsidP="00EF3F14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/>
              <w:jc w:val="both"/>
              <w:rPr>
                <w:rFonts w:ascii="Merriweather" w:eastAsia="Calibri" w:hAnsi="Merriweather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02124"/>
                <w:sz w:val="26"/>
                <w:szCs w:val="26"/>
                <w:highlight w:val="white"/>
              </w:rPr>
              <w:t>Dedicated and driven Software Development Engineer committed to advancing organizational objectives by redefining customer experiences and cultivating a resilient engineering culture. Seeking to apply expertise in conceptualizing, architecting, and fortifying critical elements of the company's platform while emphasizing user-friendly design and sustainable maintenance practices.</w:t>
            </w:r>
          </w:p>
          <w:p w14:paraId="60C0D495" w14:textId="3F9A8374" w:rsidR="001E2C09" w:rsidRPr="008247DC" w:rsidRDefault="001E2C09" w:rsidP="00EF3F14">
            <w:pPr>
              <w:ind w:left="-24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B1DD8C" wp14:editId="7549A02E">
                      <wp:extent cx="4714875" cy="9525"/>
                      <wp:effectExtent l="0" t="0" r="28575" b="28575"/>
                      <wp:docPr id="2104358078" name="Straight Connector 210435807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09524" id="Straight Connector 210435807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0A83E68" w14:textId="3E0946A3" w:rsidR="001E2C09" w:rsidRPr="00037B90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52509D98" w14:textId="1D2459FD" w:rsidR="001E2C09" w:rsidRDefault="001E2C09" w:rsidP="00EF3F14">
            <w:pPr>
              <w:ind w:left="-240"/>
              <w:rPr>
                <w:b/>
                <w:bCs/>
              </w:rPr>
            </w:pPr>
            <w:r w:rsidRPr="001E2C09">
              <w:rPr>
                <w:rFonts w:ascii="Merriweather" w:hAnsi="Merriweather"/>
                <w:b/>
                <w:bCs/>
                <w:sz w:val="26"/>
                <w:szCs w:val="26"/>
              </w:rPr>
              <w:t>T</w:t>
            </w:r>
            <w:r w:rsidR="00037B90">
              <w:rPr>
                <w:rFonts w:ascii="Merriweather" w:hAnsi="Merriweather"/>
                <w:b/>
                <w:bCs/>
                <w:sz w:val="26"/>
                <w:szCs w:val="26"/>
              </w:rPr>
              <w:t>ECHICAL SKILLS</w:t>
            </w:r>
            <w:r w:rsidRPr="001E2C09">
              <w:rPr>
                <w:b/>
                <w:bCs/>
              </w:rPr>
              <w:t xml:space="preserve"> </w:t>
            </w:r>
          </w:p>
          <w:p w14:paraId="1905F92D" w14:textId="77777777" w:rsidR="001E2C09" w:rsidRPr="001E2C09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08788A72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 xml:space="preserve">Software Development Life Cycle (SDLC) </w:t>
            </w:r>
          </w:p>
          <w:p w14:paraId="1363F71B" w14:textId="0C9B3010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 xml:space="preserve">Web Development (HTML, JS, CSS, </w:t>
            </w:r>
            <w:r w:rsidR="00926141">
              <w:rPr>
                <w:rFonts w:ascii="Merriweather" w:eastAsia="Calibri" w:hAnsi="Merriweather" w:cs="Calibri"/>
                <w:color w:val="000000"/>
                <w:szCs w:val="20"/>
              </w:rPr>
              <w:t>REACT</w:t>
            </w: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)</w:t>
            </w:r>
            <w:r w:rsidR="00926141">
              <w:rPr>
                <w:rFonts w:ascii="Merriweather" w:eastAsia="Calibri" w:hAnsi="Merriweather" w:cs="Calibri"/>
                <w:color w:val="000000"/>
                <w:szCs w:val="20"/>
              </w:rPr>
              <w:t xml:space="preserve"> with MERN stack</w:t>
            </w:r>
          </w:p>
          <w:p w14:paraId="7D0B896B" w14:textId="7FBF4877" w:rsidR="001E2C09" w:rsidRDefault="00926141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>
              <w:rPr>
                <w:rFonts w:ascii="Merriweather" w:eastAsia="Calibri" w:hAnsi="Merriweather" w:cs="Calibri"/>
                <w:color w:val="000000"/>
                <w:szCs w:val="20"/>
              </w:rPr>
              <w:t>Deployment, i</w:t>
            </w:r>
            <w:r w:rsidR="001E2C09" w:rsidRPr="00C115E0">
              <w:rPr>
                <w:rFonts w:ascii="Merriweather" w:eastAsia="Calibri" w:hAnsi="Merriweather" w:cs="Calibri"/>
                <w:color w:val="000000"/>
                <w:szCs w:val="20"/>
              </w:rPr>
              <w:t>ntegration Testing &amp; Debugging</w:t>
            </w:r>
          </w:p>
          <w:p w14:paraId="431EA17D" w14:textId="44C3B749" w:rsidR="00926141" w:rsidRPr="00C115E0" w:rsidRDefault="00926141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>
              <w:rPr>
                <w:rFonts w:ascii="Merriweather" w:eastAsia="Calibri" w:hAnsi="Merriweather" w:cs="Calibri"/>
                <w:color w:val="000000"/>
                <w:szCs w:val="20"/>
              </w:rPr>
              <w:t xml:space="preserve">Setup API’s, deploy codes with GitHub </w:t>
            </w:r>
          </w:p>
          <w:p w14:paraId="7DD17F7D" w14:textId="2AECF02A" w:rsidR="00926141" w:rsidRDefault="00926141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>
              <w:rPr>
                <w:rFonts w:ascii="Merriweather" w:eastAsia="Calibri" w:hAnsi="Merriweather" w:cs="Calibri"/>
                <w:color w:val="000000"/>
                <w:szCs w:val="20"/>
              </w:rPr>
              <w:t>Design, develop, integrate relational databases</w:t>
            </w:r>
          </w:p>
          <w:p w14:paraId="767F96FF" w14:textId="77777777" w:rsidR="00926141" w:rsidRDefault="00926141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</w:p>
          <w:p w14:paraId="3EA3BA11" w14:textId="235B3A1F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Management of IT Department</w:t>
            </w:r>
          </w:p>
          <w:p w14:paraId="0F51EFFD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IT Strategic Planning and Coordination</w:t>
            </w:r>
          </w:p>
          <w:p w14:paraId="557073D5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IT Proposal, Solicitation, Procurement</w:t>
            </w:r>
          </w:p>
          <w:p w14:paraId="561891B0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Strategic Planning &amp; Coordination</w:t>
            </w:r>
          </w:p>
          <w:p w14:paraId="0799E894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Project Design and Implementer</w:t>
            </w:r>
          </w:p>
          <w:p w14:paraId="367C2EDD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Risk Analysis and Problem Solver</w:t>
            </w:r>
          </w:p>
          <w:p w14:paraId="551E977F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PCs &amp; Server Installation</w:t>
            </w:r>
          </w:p>
          <w:p w14:paraId="11A6BA5B" w14:textId="3F900E98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spacing w:after="0"/>
              <w:ind w:left="-245" w:firstLine="0"/>
              <w:rPr>
                <w:rFonts w:ascii="Merriweather" w:hAnsi="Merriweather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Hardware Software Troubleshooting</w:t>
            </w:r>
            <w:r w:rsidR="00037B90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48CA78D" wp14:editId="730486E4">
                      <wp:extent cx="4714875" cy="9525"/>
                      <wp:effectExtent l="0" t="0" r="28575" b="28575"/>
                      <wp:docPr id="2022984117" name="Straight Connector 202298411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ABA742" id="Straight Connector 202298411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D7DE74" w14:textId="77777777" w:rsidR="00037B90" w:rsidRPr="00037B90" w:rsidRDefault="00037B90" w:rsidP="00EF3F14">
            <w:pPr>
              <w:ind w:hanging="231"/>
              <w:rPr>
                <w:rFonts w:ascii="Merriweather" w:hAnsi="Merriweather"/>
                <w:b/>
                <w:bCs/>
                <w:sz w:val="12"/>
                <w:szCs w:val="12"/>
              </w:rPr>
            </w:pPr>
          </w:p>
          <w:p w14:paraId="460DAC94" w14:textId="15A28D20" w:rsidR="00037B90" w:rsidRDefault="00E9087E" w:rsidP="00EF3F14">
            <w:pPr>
              <w:ind w:hanging="231"/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</w:pPr>
            <w:r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E</w:t>
            </w:r>
            <w:r w:rsidR="007D47FE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DUCA</w:t>
            </w:r>
            <w:r w:rsidR="00037B90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TION</w:t>
            </w:r>
            <w:r w:rsidR="007D47FE" w:rsidRPr="00037B90"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 xml:space="preserve"> </w:t>
            </w:r>
          </w:p>
          <w:p w14:paraId="7DF73DC5" w14:textId="77777777" w:rsidR="00296871" w:rsidRPr="00296871" w:rsidRDefault="00296871" w:rsidP="00EF3F14">
            <w:pPr>
              <w:ind w:hanging="231"/>
              <w:rPr>
                <w:rFonts w:ascii="Merriweather" w:eastAsia="Merriweather" w:hAnsi="Merriweather" w:cs="Merriweather"/>
                <w:b/>
                <w:sz w:val="12"/>
                <w:szCs w:val="12"/>
              </w:rPr>
            </w:pPr>
          </w:p>
          <w:p w14:paraId="0A2A3704" w14:textId="5537E836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 Scholas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Engineering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08D4DDA" w14:textId="77777777" w:rsidR="00E9087E" w:rsidRDefault="00E9087E" w:rsidP="00EF3F1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LinkedIn Python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7F05CEB" w14:textId="77777777" w:rsidR="00E9087E" w:rsidRDefault="00E9087E" w:rsidP="00EF3F1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PostgreSQL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7B296A1A" w14:textId="77777777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Master of Science, Management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Maryland University College, MD, 2001</w:t>
            </w:r>
          </w:p>
          <w:p w14:paraId="7ED85343" w14:textId="77777777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Bachelor of Science, Business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Alabama at Birmingham, Al 1992</w:t>
            </w:r>
          </w:p>
          <w:p w14:paraId="5C195A0D" w14:textId="4BFF403A" w:rsidR="001E2C09" w:rsidRPr="0081300E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027FEBBF" w14:textId="77777777" w:rsidR="0081300E" w:rsidRDefault="001E2C09" w:rsidP="00EF3F14">
            <w:pPr>
              <w:ind w:left="-240"/>
              <w:rPr>
                <w:sz w:val="12"/>
                <w:szCs w:val="12"/>
              </w:rPr>
            </w:pPr>
            <w:r w:rsidRPr="0081300E">
              <w:rPr>
                <w:noProof/>
                <w:sz w:val="12"/>
                <w:szCs w:val="12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A47595" wp14:editId="469C64E1">
                      <wp:extent cx="4635062" cy="10511"/>
                      <wp:effectExtent l="0" t="0" r="32385" b="2794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062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D9234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4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3D6023" w14:textId="77777777" w:rsidR="0081300E" w:rsidRDefault="0081300E" w:rsidP="00EF3F14">
            <w:pPr>
              <w:ind w:left="-240"/>
              <w:rPr>
                <w:sz w:val="12"/>
                <w:szCs w:val="12"/>
              </w:rPr>
            </w:pPr>
          </w:p>
          <w:p w14:paraId="75AE121C" w14:textId="77777777" w:rsidR="0081300E" w:rsidRDefault="00296871" w:rsidP="00EF3F14">
            <w:pPr>
              <w:ind w:left="-240"/>
              <w:rPr>
                <w:rFonts w:ascii="Merriweather" w:hAnsi="Merriweather"/>
                <w:b/>
                <w:bCs/>
                <w:sz w:val="26"/>
                <w:szCs w:val="26"/>
              </w:rPr>
            </w:pPr>
            <w:r w:rsidRPr="00296871">
              <w:rPr>
                <w:rFonts w:ascii="Merriweather" w:hAnsi="Merriweather"/>
                <w:b/>
                <w:bCs/>
                <w:sz w:val="26"/>
                <w:szCs w:val="26"/>
              </w:rPr>
              <w:t>PROFESSIONALEXPERIENCES</w:t>
            </w:r>
          </w:p>
          <w:p w14:paraId="2C09A190" w14:textId="2BF87505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ind w:left="0" w:hanging="231"/>
              <w:rPr>
                <w:rFonts w:ascii="Merriweather" w:hAnsi="Merriweather" w:cstheme="minorBidi"/>
                <w:b/>
                <w:bCs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Assisted government clients with IT requests and requirement which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increased 20% in customer satisfaction</w:t>
            </w:r>
          </w:p>
          <w:p w14:paraId="0887E250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Converted a large legacy to a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 xml:space="preserve">user-friendly front ends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database system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resulting in 50k saving</w:t>
            </w:r>
          </w:p>
          <w:p w14:paraId="6001D819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Created, maintained and generated </w:t>
            </w:r>
            <w:r w:rsidRPr="0081300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SQL, Oracle,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MS Access databases, forms, queries, triggers and reports. Controlled user access, roles, and secured databases. Trained end users in new systems</w:t>
            </w:r>
          </w:p>
          <w:p w14:paraId="41CC2A66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Designed and maintained company website for customer call center to automate work log</w:t>
            </w:r>
          </w:p>
          <w:p w14:paraId="5083536F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Researched, composed re-compete contract proposal, and </w:t>
            </w:r>
            <w:r w:rsidRPr="0081300E"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obtained ISO Certification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resulting in winning the continual contract. </w:t>
            </w:r>
          </w:p>
          <w:p w14:paraId="5924B4FF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Managed and monitored mainframe, Windows hardware, software, PCs, servers and other infrastructure to ensure seamless operation </w:t>
            </w:r>
          </w:p>
          <w:p w14:paraId="70407526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Oversaw IT budget for cost-effectiveness. Procured, installed clients’ hardware and updated software </w:t>
            </w:r>
          </w:p>
          <w:p w14:paraId="73DB1CD3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Monitored and performed testing, report analysis, and modifying systems for operation efficiency</w:t>
            </w:r>
          </w:p>
          <w:p w14:paraId="37EDCBC1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>Trained users in programming using GUI languages, focusing on application development, narrative construction, and application programming interface</w:t>
            </w:r>
          </w:p>
          <w:p w14:paraId="38AE83C1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 xml:space="preserve">Conducted ongoing assessments to evaluate user proficiency and delivered constructive feedback </w:t>
            </w:r>
          </w:p>
          <w:p w14:paraId="1A015862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Identified and evaluated risk analysis and vulnerabilities. Developed network disaster recovery plan and backup procedures</w:t>
            </w:r>
          </w:p>
          <w:p w14:paraId="40A87634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Developed, implemented and enforced compliance of IT security policies for the entire university  </w:t>
            </w:r>
          </w:p>
          <w:p w14:paraId="19CB7120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Tahoma" w:eastAsia="Tahoma" w:hAnsi="Tahoma" w:cs="Tahoma"/>
                <w:b/>
                <w:color w:val="000000"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Investigated in security policy violation breaches. </w:t>
            </w:r>
          </w:p>
          <w:p w14:paraId="36D69292" w14:textId="77777777" w:rsidR="00EC1FDF" w:rsidRDefault="00EC1FDF" w:rsidP="00EF3F14">
            <w:pPr>
              <w:tabs>
                <w:tab w:val="left" w:pos="180"/>
              </w:tabs>
              <w:spacing w:line="276" w:lineRule="auto"/>
              <w:ind w:left="-141"/>
              <w:jc w:val="both"/>
              <w:rPr>
                <w:rFonts w:ascii="Merriweather" w:eastAsia="Merriweather" w:hAnsi="Merriweather" w:cs="Merriweather"/>
                <w:b/>
                <w:color w:val="000000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>WORK HISTORY</w:t>
            </w:r>
          </w:p>
          <w:p w14:paraId="0B5D9B28" w14:textId="6080FFCA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Capital Baptist, Falls Church, Va</w:t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 w:rsidR="0092382D">
              <w:rPr>
                <w:rFonts w:ascii="Tahoma" w:eastAsia="Tahoma" w:hAnsi="Tahoma" w:cs="Tahoma"/>
                <w:color w:val="000000"/>
              </w:rPr>
              <w:t xml:space="preserve">          </w:t>
            </w:r>
            <w:r>
              <w:rPr>
                <w:rFonts w:ascii="Tahoma" w:eastAsia="Tahoma" w:hAnsi="Tahoma" w:cs="Tahoma"/>
                <w:color w:val="000000"/>
              </w:rPr>
              <w:t>2012-2014</w:t>
            </w:r>
          </w:p>
          <w:p w14:paraId="21160BCD" w14:textId="77777777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Computer Specialist at Capital Baptist</w:t>
            </w:r>
            <w:r>
              <w:rPr>
                <w:rFonts w:ascii="Tahoma" w:eastAsia="Tahoma" w:hAnsi="Tahoma" w:cs="Tahoma"/>
                <w:color w:val="000000"/>
              </w:rPr>
              <w:t xml:space="preserve">                  </w:t>
            </w:r>
          </w:p>
          <w:p w14:paraId="65CF68C6" w14:textId="657A4E04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Kaiserslautern, Germany</w:t>
            </w:r>
            <w:r>
              <w:rPr>
                <w:rFonts w:ascii="Tahoma" w:eastAsia="Tahoma" w:hAnsi="Tahoma" w:cs="Tahoma"/>
                <w:b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  <w:t xml:space="preserve">          1999-2003</w:t>
            </w:r>
          </w:p>
          <w:p w14:paraId="60F361B3" w14:textId="77777777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i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IT Administrator Manager</w:t>
            </w:r>
          </w:p>
          <w:p w14:paraId="73F7EDD6" w14:textId="4B625010" w:rsidR="00EC1FDF" w:rsidRDefault="00EC1FDF" w:rsidP="00EF3F14">
            <w:pPr>
              <w:spacing w:after="1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University of Texas, El Paso, TX</w:t>
            </w:r>
            <w:r>
              <w:rPr>
                <w:rFonts w:ascii="Tahoma" w:eastAsia="Tahoma" w:hAnsi="Tahoma" w:cs="Tahoma"/>
              </w:rPr>
              <w:t xml:space="preserve">                     </w:t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 w:rsidR="0092382D">
              <w:rPr>
                <w:rFonts w:ascii="Tahoma" w:eastAsia="Tahoma" w:hAnsi="Tahoma" w:cs="Tahoma"/>
              </w:rPr>
              <w:t xml:space="preserve">          </w:t>
            </w:r>
            <w:r>
              <w:rPr>
                <w:rFonts w:ascii="Tahoma" w:eastAsia="Tahoma" w:hAnsi="Tahoma" w:cs="Tahoma"/>
              </w:rPr>
              <w:t>1998-1999</w:t>
            </w:r>
          </w:p>
          <w:p w14:paraId="096C1478" w14:textId="77777777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Information Security Officer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259FE76" w14:textId="001F6E43" w:rsidR="00EC1FDF" w:rsidRDefault="00EC1FDF" w:rsidP="00EF3F14">
            <w:pPr>
              <w:spacing w:after="140"/>
              <w:ind w:right="-9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Pinkerton Consultant, Richmond, VA</w:t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 w:rsidR="0092382D">
              <w:rPr>
                <w:rFonts w:ascii="Tahoma" w:eastAsia="Tahoma" w:hAnsi="Tahoma" w:cs="Tahoma"/>
                <w:b/>
              </w:rPr>
              <w:t xml:space="preserve">           </w:t>
            </w:r>
            <w:r>
              <w:rPr>
                <w:rFonts w:ascii="Tahoma" w:eastAsia="Tahoma" w:hAnsi="Tahoma" w:cs="Tahoma"/>
              </w:rPr>
              <w:t>1997-</w:t>
            </w:r>
            <w:r w:rsidR="00EF3F14">
              <w:rPr>
                <w:rFonts w:ascii="Tahoma" w:eastAsia="Tahoma" w:hAnsi="Tahoma" w:cs="Tahoma"/>
              </w:rPr>
              <w:t>1</w:t>
            </w:r>
            <w:r>
              <w:rPr>
                <w:rFonts w:ascii="Tahoma" w:eastAsia="Tahoma" w:hAnsi="Tahoma" w:cs="Tahoma"/>
              </w:rPr>
              <w:t>998</w:t>
            </w:r>
          </w:p>
          <w:p w14:paraId="2183B78E" w14:textId="77777777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IT Consultant &amp; Programmer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625F29D" w14:textId="2CBF9000" w:rsidR="001E2C09" w:rsidRPr="00296871" w:rsidRDefault="001E2C09" w:rsidP="00EF3F14">
            <w:pPr>
              <w:pStyle w:val="Heading2"/>
              <w:ind w:left="-240"/>
              <w:rPr>
                <w:rFonts w:ascii="Merriweather" w:hAnsi="Merriweather"/>
                <w:b/>
                <w:bCs/>
                <w:sz w:val="26"/>
              </w:rPr>
            </w:pPr>
          </w:p>
          <w:p w14:paraId="48D931FF" w14:textId="16BBB263" w:rsidR="001E2C09" w:rsidRPr="00173B36" w:rsidRDefault="001E2C09" w:rsidP="00EF3F14">
            <w:pPr>
              <w:ind w:left="-240"/>
            </w:pPr>
            <w:r>
              <w:t xml:space="preserve"> </w:t>
            </w:r>
          </w:p>
        </w:tc>
      </w:tr>
    </w:tbl>
    <w:p w14:paraId="03C1897D" w14:textId="28A17542" w:rsidR="00A839BE" w:rsidRDefault="00E9087E" w:rsidP="00027857">
      <w:pPr>
        <w:tabs>
          <w:tab w:val="left" w:pos="24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0E91F0" wp14:editId="7367E3EC">
                <wp:simplePos x="0" y="0"/>
                <wp:positionH relativeFrom="column">
                  <wp:posOffset>-842010</wp:posOffset>
                </wp:positionH>
                <wp:positionV relativeFrom="paragraph">
                  <wp:posOffset>-229235</wp:posOffset>
                </wp:positionV>
                <wp:extent cx="2852420" cy="10439400"/>
                <wp:effectExtent l="0" t="0" r="5080" b="0"/>
                <wp:wrapNone/>
                <wp:docPr id="157810591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0439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4DBEE"/>
                            </a:gs>
                            <a:gs pos="70000">
                              <a:schemeClr val="accent1">
                                <a:lumMod val="17000"/>
                                <a:lumOff val="83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6E80" id="Rectangle 1" o:spid="_x0000_s1026" alt="&quot;&quot;" style="position:absolute;margin-left:-66.3pt;margin-top:-18.05pt;width:224.6pt;height:82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" fillcolor="#a4dbee" stroked="f" strokeweight="1pt">
                <v:fill color2="#ced6e0 [980]" colors="0 #a4dbee;45875f #e3e8ee;54395f #b6c1d1;1 #ced6e0" focus="100%" type="gradient"/>
              </v:rect>
            </w:pict>
          </mc:Fallback>
        </mc:AlternateContent>
      </w:r>
      <w:r w:rsidR="00027857">
        <w:tab/>
      </w:r>
    </w:p>
    <w:p w14:paraId="55591B99" w14:textId="4AFB4B60" w:rsidR="00535F87" w:rsidRPr="00173B36" w:rsidRDefault="00535F87" w:rsidP="00355D85"/>
    <w:sectPr w:rsidR="00535F87" w:rsidRPr="00173B36" w:rsidSect="0000412B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D1B3" w14:textId="77777777" w:rsidR="0000412B" w:rsidRDefault="0000412B" w:rsidP="00BA3E51">
      <w:r>
        <w:separator/>
      </w:r>
    </w:p>
  </w:endnote>
  <w:endnote w:type="continuationSeparator" w:id="0">
    <w:p w14:paraId="3D79EB94" w14:textId="77777777" w:rsidR="0000412B" w:rsidRDefault="0000412B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1FFA" w14:textId="77777777" w:rsidR="0000412B" w:rsidRDefault="0000412B" w:rsidP="00BA3E51">
      <w:r>
        <w:separator/>
      </w:r>
    </w:p>
  </w:footnote>
  <w:footnote w:type="continuationSeparator" w:id="0">
    <w:p w14:paraId="73FE18FF" w14:textId="77777777" w:rsidR="0000412B" w:rsidRDefault="0000412B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092"/>
    <w:multiLevelType w:val="hybridMultilevel"/>
    <w:tmpl w:val="DD9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6FD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003A4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206CE"/>
    <w:multiLevelType w:val="multilevel"/>
    <w:tmpl w:val="702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A53C5"/>
    <w:multiLevelType w:val="hybridMultilevel"/>
    <w:tmpl w:val="EE3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E15A4"/>
    <w:multiLevelType w:val="hybridMultilevel"/>
    <w:tmpl w:val="C6C61522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6B1A0E91"/>
    <w:multiLevelType w:val="hybridMultilevel"/>
    <w:tmpl w:val="FD5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6"/>
  </w:num>
  <w:num w:numId="2" w16cid:durableId="422383763">
    <w:abstractNumId w:val="5"/>
  </w:num>
  <w:num w:numId="3" w16cid:durableId="1578707815">
    <w:abstractNumId w:val="10"/>
  </w:num>
  <w:num w:numId="4" w16cid:durableId="1100491354">
    <w:abstractNumId w:val="3"/>
  </w:num>
  <w:num w:numId="5" w16cid:durableId="1391805240">
    <w:abstractNumId w:val="9"/>
  </w:num>
  <w:num w:numId="6" w16cid:durableId="98529436">
    <w:abstractNumId w:val="8"/>
  </w:num>
  <w:num w:numId="7" w16cid:durableId="1399673299">
    <w:abstractNumId w:val="7"/>
  </w:num>
  <w:num w:numId="8" w16cid:durableId="1468546358">
    <w:abstractNumId w:val="0"/>
  </w:num>
  <w:num w:numId="9" w16cid:durableId="83646635">
    <w:abstractNumId w:val="4"/>
  </w:num>
  <w:num w:numId="10" w16cid:durableId="727729173">
    <w:abstractNumId w:val="2"/>
  </w:num>
  <w:num w:numId="11" w16cid:durableId="41651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57"/>
    <w:rsid w:val="0000412B"/>
    <w:rsid w:val="00021DEC"/>
    <w:rsid w:val="00027857"/>
    <w:rsid w:val="0003254B"/>
    <w:rsid w:val="00037B90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2C09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96871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80C09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46BA6"/>
    <w:rsid w:val="00654DC9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55988"/>
    <w:rsid w:val="00780ADA"/>
    <w:rsid w:val="00792D43"/>
    <w:rsid w:val="007A42A1"/>
    <w:rsid w:val="007B30FE"/>
    <w:rsid w:val="007B7A61"/>
    <w:rsid w:val="007D47FE"/>
    <w:rsid w:val="007E1FA8"/>
    <w:rsid w:val="007E6083"/>
    <w:rsid w:val="00812951"/>
    <w:rsid w:val="0081300E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5B72"/>
    <w:rsid w:val="009071EB"/>
    <w:rsid w:val="00914419"/>
    <w:rsid w:val="0092382D"/>
    <w:rsid w:val="00925015"/>
    <w:rsid w:val="00926141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62A1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E22"/>
    <w:rsid w:val="00BA3E51"/>
    <w:rsid w:val="00BB2D2C"/>
    <w:rsid w:val="00BB3142"/>
    <w:rsid w:val="00BB7A6A"/>
    <w:rsid w:val="00BB7DDA"/>
    <w:rsid w:val="00BC22C8"/>
    <w:rsid w:val="00BD6049"/>
    <w:rsid w:val="00C155FC"/>
    <w:rsid w:val="00C3705E"/>
    <w:rsid w:val="00C4250C"/>
    <w:rsid w:val="00C532FC"/>
    <w:rsid w:val="00C75D84"/>
    <w:rsid w:val="00C857CB"/>
    <w:rsid w:val="00CA5CD9"/>
    <w:rsid w:val="00CA7800"/>
    <w:rsid w:val="00CB16AD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9087E"/>
    <w:rsid w:val="00EA0042"/>
    <w:rsid w:val="00EB1D1B"/>
    <w:rsid w:val="00EC1FDF"/>
    <w:rsid w:val="00EE0B6E"/>
    <w:rsid w:val="00EE1496"/>
    <w:rsid w:val="00EF3F14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92028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9F47"/>
  <w15:chartTrackingRefBased/>
  <w15:docId w15:val="{D2479415-1FF3-4B33-952E-A6306D3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9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sserMishelle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le\AppData\Roaming\Microsoft\Templates\Modern%20nurs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4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4</cp:revision>
  <cp:lastPrinted>2024-01-26T05:07:00Z</cp:lastPrinted>
  <dcterms:created xsi:type="dcterms:W3CDTF">2024-01-26T05:02:00Z</dcterms:created>
  <dcterms:modified xsi:type="dcterms:W3CDTF">2024-01-26T05:07:00Z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