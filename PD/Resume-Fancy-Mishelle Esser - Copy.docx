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90" w:tblpY="-359"/>
        <w:tblW w:w="5000" w:type="pct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175"/>
        <w:gridCol w:w="8489"/>
      </w:tblGrid>
      <w:tr w:rsidR="001E2C09" w:rsidRPr="00320ECB" w14:paraId="134691C4" w14:textId="77777777" w:rsidTr="0092382D">
        <w:trPr>
          <w:trHeight w:val="2610"/>
        </w:trPr>
        <w:tc>
          <w:tcPr>
            <w:tcW w:w="3240" w:type="dxa"/>
            <w:shd w:val="clear" w:color="auto" w:fill="auto"/>
            <w:tcMar>
              <w:left w:w="634" w:type="dxa"/>
            </w:tcMar>
            <w:vAlign w:val="center"/>
          </w:tcPr>
          <w:p w14:paraId="68479A17" w14:textId="6F5B374F" w:rsidR="001E2C09" w:rsidRDefault="001E2C09" w:rsidP="0092382D">
            <w:pPr>
              <w:pStyle w:val="ProfilePicture"/>
              <w:tabs>
                <w:tab w:val="left" w:pos="0"/>
                <w:tab w:val="left" w:pos="1620"/>
              </w:tabs>
              <w:ind w:hanging="720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E86630D" wp14:editId="6F40B6CD">
                      <wp:simplePos x="0" y="0"/>
                      <wp:positionH relativeFrom="column">
                        <wp:posOffset>-1247775</wp:posOffset>
                      </wp:positionH>
                      <wp:positionV relativeFrom="paragraph">
                        <wp:posOffset>-685800</wp:posOffset>
                      </wp:positionV>
                      <wp:extent cx="2852420" cy="10542905"/>
                      <wp:effectExtent l="0" t="0" r="5080" b="0"/>
                      <wp:wrapNone/>
                      <wp:docPr id="7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2420" cy="1054290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4DBEE"/>
                                  </a:gs>
                                  <a:gs pos="70000">
                                    <a:schemeClr val="accent1">
                                      <a:lumMod val="17000"/>
                                      <a:lumOff val="83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42501" id="Rectangle 1" o:spid="_x0000_s1026" alt="&quot;&quot;" style="position:absolute;margin-left:-98.25pt;margin-top:-54pt;width:224.6pt;height:83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" fillcolor="#a4dbee" stroked="f" strokeweight="1pt">
                      <v:fill color2="#ced6e0 [980]" colors="0 #a4dbee;45875f #e3e8ee;54395f #b6c1d1;1 #ced6e0" focus="100%" type="gradient"/>
                    </v:rect>
                  </w:pict>
                </mc:Fallback>
              </mc:AlternateContent>
            </w:r>
          </w:p>
        </w:tc>
        <w:tc>
          <w:tcPr>
            <w:tcW w:w="8730" w:type="dxa"/>
            <w:shd w:val="clear" w:color="auto" w:fill="auto"/>
          </w:tcPr>
          <w:p w14:paraId="1DEF45FD" w14:textId="32897676" w:rsidR="001E2C09" w:rsidRDefault="001E2C09" w:rsidP="0092382D">
            <w:pPr>
              <w:pStyle w:val="Title"/>
              <w:spacing w:before="0"/>
              <w:ind w:left="-240"/>
            </w:pPr>
            <w:r>
              <w:t>Mishelle</w:t>
            </w:r>
          </w:p>
          <w:p w14:paraId="7F5CC862" w14:textId="0E8CB8E2" w:rsidR="001E2C09" w:rsidRDefault="001E2C09" w:rsidP="0092382D">
            <w:pPr>
              <w:pStyle w:val="Subtitle"/>
              <w:spacing w:after="0"/>
              <w:ind w:left="-240"/>
            </w:pPr>
            <w:r>
              <w:t>Esser</w:t>
            </w:r>
            <w:r w:rsidR="00580C09">
              <w:t xml:space="preserve">     </w:t>
            </w:r>
          </w:p>
          <w:p w14:paraId="258050C3" w14:textId="77777777" w:rsidR="001E2C09" w:rsidRPr="004E3FA7" w:rsidRDefault="001E2C09" w:rsidP="0092382D">
            <w:pPr>
              <w:spacing w:line="264" w:lineRule="auto"/>
              <w:ind w:left="-240"/>
              <w:rPr>
                <w:sz w:val="28"/>
                <w:szCs w:val="24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A434111" wp14:editId="41240184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5B7F65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6A717BD" w14:textId="77777777" w:rsidR="001E2C09" w:rsidRPr="00276ADF" w:rsidRDefault="001E2C09" w:rsidP="0092382D">
            <w:pPr>
              <w:pStyle w:val="Heading1"/>
              <w:ind w:left="-240" w:right="-330"/>
            </w:pPr>
            <w:r w:rsidRPr="001E2C09">
              <w:rPr>
                <w:sz w:val="32"/>
              </w:rPr>
              <w:t>Software Enginer || database Designer</w:t>
            </w:r>
          </w:p>
        </w:tc>
      </w:tr>
      <w:tr w:rsidR="001E2C09" w:rsidRPr="00320ECB" w14:paraId="4F5FEFFB" w14:textId="77777777" w:rsidTr="0092382D">
        <w:trPr>
          <w:trHeight w:val="11138"/>
        </w:trPr>
        <w:tc>
          <w:tcPr>
            <w:tcW w:w="3240" w:type="dxa"/>
            <w:shd w:val="clear" w:color="auto" w:fill="auto"/>
          </w:tcPr>
          <w:p w14:paraId="7980AFBF" w14:textId="66EFF1B5" w:rsidR="001E2C09" w:rsidRPr="00F92028" w:rsidRDefault="00F92028" w:rsidP="0092382D">
            <w:pPr>
              <w:tabs>
                <w:tab w:val="left" w:pos="-330"/>
                <w:tab w:val="left" w:pos="2130"/>
              </w:tabs>
              <w:ind w:left="-330"/>
              <w:rPr>
                <w:sz w:val="24"/>
                <w:szCs w:val="24"/>
              </w:rPr>
            </w:pPr>
            <w:r w:rsidRPr="00F92028"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  <w:t>571.969.2994</w:t>
            </w:r>
            <w:r w:rsidR="001E2C09" w:rsidRPr="00F92028">
              <w:rPr>
                <w:sz w:val="24"/>
                <w:szCs w:val="24"/>
              </w:rPr>
              <w:t xml:space="preserve"> </w:t>
            </w:r>
          </w:p>
          <w:p w14:paraId="58E334B0" w14:textId="19BA4527" w:rsidR="001E2C09" w:rsidRPr="00F92028" w:rsidRDefault="00000000" w:rsidP="0092382D">
            <w:pPr>
              <w:tabs>
                <w:tab w:val="left" w:pos="-330"/>
                <w:tab w:val="left" w:pos="2130"/>
                <w:tab w:val="left" w:pos="2370"/>
              </w:tabs>
              <w:ind w:left="-330" w:right="-240"/>
              <w:rPr>
                <w:b/>
                <w:bCs/>
                <w:color w:val="5F483E" w:themeColor="accent4" w:themeShade="BF"/>
                <w:sz w:val="24"/>
                <w:szCs w:val="24"/>
              </w:rPr>
            </w:pPr>
            <w:hyperlink r:id="rId11" w:history="1">
              <w:r w:rsidR="00F92028" w:rsidRPr="00F92028">
                <w:rPr>
                  <w:rStyle w:val="Hyperlink"/>
                  <w:b/>
                  <w:bCs/>
                  <w:sz w:val="24"/>
                  <w:szCs w:val="24"/>
                </w:rPr>
                <w:t>EsserMishelle@gmail.com</w:t>
              </w:r>
            </w:hyperlink>
          </w:p>
          <w:p w14:paraId="5FBA81AD" w14:textId="51CA2D60" w:rsidR="00F92028" w:rsidRDefault="00F92028" w:rsidP="0092382D">
            <w:pPr>
              <w:tabs>
                <w:tab w:val="left" w:pos="-330"/>
                <w:tab w:val="left" w:pos="2130"/>
              </w:tabs>
              <w:ind w:left="-330"/>
              <w:rPr>
                <w:b/>
                <w:bCs/>
                <w:color w:val="5F483E" w:themeColor="accent4" w:themeShade="BF"/>
              </w:rPr>
            </w:pPr>
            <w:r>
              <w:rPr>
                <w:b/>
                <w:bCs/>
                <w:color w:val="5F483E" w:themeColor="accent4" w:themeShade="BF"/>
              </w:rPr>
              <w:t>LinkedIn/in/</w:t>
            </w:r>
            <w:proofErr w:type="spellStart"/>
            <w:r>
              <w:rPr>
                <w:b/>
                <w:bCs/>
                <w:color w:val="5F483E" w:themeColor="accent4" w:themeShade="BF"/>
              </w:rPr>
              <w:t>EsserMishelle</w:t>
            </w:r>
            <w:proofErr w:type="spellEnd"/>
          </w:p>
          <w:p w14:paraId="0F4703FF" w14:textId="20BE8523" w:rsidR="00F92028" w:rsidRPr="00151DE9" w:rsidRDefault="00F92028" w:rsidP="0092382D">
            <w:pPr>
              <w:tabs>
                <w:tab w:val="left" w:pos="-330"/>
                <w:tab w:val="left" w:pos="2130"/>
              </w:tabs>
              <w:ind w:left="-330"/>
              <w:rPr>
                <w:rStyle w:val="Strong"/>
                <w:b w:val="0"/>
                <w:bCs w:val="0"/>
                <w:color w:val="000000" w:themeColor="text1"/>
              </w:rPr>
            </w:pPr>
            <w:r>
              <w:rPr>
                <w:b/>
                <w:bCs/>
                <w:color w:val="5F483E" w:themeColor="accent4" w:themeShade="BF"/>
              </w:rPr>
              <w:t>GitHub/</w:t>
            </w:r>
            <w:proofErr w:type="spellStart"/>
            <w:r>
              <w:rPr>
                <w:b/>
                <w:bCs/>
                <w:color w:val="5F483E" w:themeColor="accent4" w:themeShade="BF"/>
              </w:rPr>
              <w:t>EsserMishelle</w:t>
            </w:r>
            <w:proofErr w:type="spellEnd"/>
            <w:r>
              <w:rPr>
                <w:b/>
                <w:bCs/>
                <w:color w:val="5F483E" w:themeColor="accent4" w:themeShade="BF"/>
              </w:rPr>
              <w:t>/</w:t>
            </w:r>
          </w:p>
          <w:p w14:paraId="1DF0353E" w14:textId="77777777" w:rsidR="001E2C09" w:rsidRDefault="001E2C09" w:rsidP="0092382D">
            <w:pPr>
              <w:tabs>
                <w:tab w:val="left" w:pos="-330"/>
                <w:tab w:val="left" w:pos="2130"/>
              </w:tabs>
              <w:ind w:left="-330"/>
            </w:pPr>
          </w:p>
          <w:p w14:paraId="2337601F" w14:textId="77777777" w:rsidR="001E2C09" w:rsidRDefault="001E2C09" w:rsidP="0092382D">
            <w:pPr>
              <w:tabs>
                <w:tab w:val="left" w:pos="-330"/>
                <w:tab w:val="left" w:pos="2130"/>
              </w:tabs>
              <w:spacing w:before="100"/>
              <w:ind w:left="-330"/>
            </w:pPr>
            <w:r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D5B04B7" wp14:editId="47D09933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936286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E6F3B83" w14:textId="77777777" w:rsidR="001E2C09" w:rsidRDefault="001E2C09" w:rsidP="0092382D">
            <w:pPr>
              <w:tabs>
                <w:tab w:val="left" w:pos="-330"/>
                <w:tab w:val="left" w:pos="2130"/>
              </w:tabs>
              <w:ind w:left="-330"/>
            </w:pPr>
          </w:p>
          <w:p w14:paraId="2C4AD78C" w14:textId="129E0FC1" w:rsidR="001E2C09" w:rsidRPr="007D47FE" w:rsidRDefault="00F92028" w:rsidP="0092382D">
            <w:pPr>
              <w:pStyle w:val="Heading2"/>
              <w:tabs>
                <w:tab w:val="left" w:pos="-330"/>
                <w:tab w:val="left" w:pos="2130"/>
              </w:tabs>
              <w:spacing w:after="0"/>
              <w:ind w:left="-330"/>
              <w:rPr>
                <w:b/>
                <w:bCs/>
                <w:sz w:val="12"/>
                <w:szCs w:val="12"/>
              </w:rPr>
            </w:pPr>
            <w:r w:rsidRPr="00F92028">
              <w:rPr>
                <w:b/>
                <w:bCs/>
                <w:sz w:val="24"/>
                <w:szCs w:val="24"/>
              </w:rPr>
              <w:t>TECHICAL pROFICIENCY</w:t>
            </w:r>
            <w:r w:rsidR="007D47FE">
              <w:rPr>
                <w:b/>
                <w:bCs/>
                <w:sz w:val="24"/>
                <w:szCs w:val="24"/>
              </w:rPr>
              <w:br/>
            </w:r>
          </w:p>
          <w:p w14:paraId="4E3BF039" w14:textId="2958DB75" w:rsidR="001E2C09" w:rsidRPr="00E9087E" w:rsidRDefault="00F92028" w:rsidP="0092382D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JavaScript, HTML, CSS</w:t>
            </w:r>
          </w:p>
          <w:p w14:paraId="697F388A" w14:textId="53AE3EAE" w:rsidR="00F92028" w:rsidRPr="00E9087E" w:rsidRDefault="00F92028" w:rsidP="0092382D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React, Express</w:t>
            </w:r>
          </w:p>
          <w:p w14:paraId="597125D5" w14:textId="55689726" w:rsidR="00F92028" w:rsidRPr="00E9087E" w:rsidRDefault="00F92028" w:rsidP="0092382D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Mongo Database</w:t>
            </w:r>
          </w:p>
          <w:p w14:paraId="239BD3E8" w14:textId="1AA86707" w:rsidR="00F92028" w:rsidRDefault="00F92028" w:rsidP="0092382D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Oracle, SQL, Access</w:t>
            </w:r>
          </w:p>
          <w:p w14:paraId="173D148F" w14:textId="22094EE4" w:rsidR="00E9087E" w:rsidRDefault="00E9087E" w:rsidP="0092382D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API, GitLab</w:t>
            </w:r>
          </w:p>
          <w:p w14:paraId="05013C81" w14:textId="77777777" w:rsidR="00E9087E" w:rsidRDefault="00E9087E" w:rsidP="0092382D">
            <w:pPr>
              <w:pStyle w:val="Heading2"/>
              <w:tabs>
                <w:tab w:val="left" w:pos="-330"/>
                <w:tab w:val="left" w:pos="2130"/>
              </w:tabs>
              <w:spacing w:after="0"/>
              <w:ind w:left="-330"/>
              <w:rPr>
                <w:b/>
                <w:bCs/>
                <w:sz w:val="24"/>
                <w:szCs w:val="24"/>
              </w:rPr>
            </w:pPr>
          </w:p>
          <w:p w14:paraId="73C50D82" w14:textId="171B14FF" w:rsidR="00E9087E" w:rsidRDefault="00E9087E" w:rsidP="0092382D">
            <w:pPr>
              <w:pStyle w:val="Heading2"/>
              <w:tabs>
                <w:tab w:val="left" w:pos="-330"/>
                <w:tab w:val="left" w:pos="2130"/>
              </w:tabs>
              <w:spacing w:after="0"/>
              <w:ind w:left="-330"/>
              <w:rPr>
                <w:b/>
                <w:bCs/>
                <w:sz w:val="24"/>
                <w:szCs w:val="24"/>
              </w:rPr>
            </w:pPr>
            <w:r w:rsidRPr="00F92028">
              <w:rPr>
                <w:b/>
                <w:bCs/>
                <w:sz w:val="24"/>
                <w:szCs w:val="24"/>
              </w:rPr>
              <w:t xml:space="preserve">TECHICAL </w:t>
            </w:r>
            <w:r>
              <w:rPr>
                <w:b/>
                <w:bCs/>
                <w:sz w:val="24"/>
                <w:szCs w:val="24"/>
              </w:rPr>
              <w:t>Knowledge</w:t>
            </w:r>
          </w:p>
          <w:p w14:paraId="161854FD" w14:textId="77777777" w:rsidR="007D47FE" w:rsidRPr="007D47FE" w:rsidRDefault="007D47FE" w:rsidP="0092382D">
            <w:pPr>
              <w:rPr>
                <w:sz w:val="12"/>
                <w:szCs w:val="12"/>
              </w:rPr>
            </w:pPr>
          </w:p>
          <w:p w14:paraId="010C0B11" w14:textId="5477E055" w:rsidR="00E9087E" w:rsidRPr="00E9087E" w:rsidRDefault="00E9087E" w:rsidP="0092382D">
            <w:pPr>
              <w:pStyle w:val="ListParagraph"/>
              <w:numPr>
                <w:ilvl w:val="0"/>
                <w:numId w:val="7"/>
              </w:numPr>
              <w:ind w:left="-6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Java</w:t>
            </w:r>
          </w:p>
          <w:p w14:paraId="34A3A695" w14:textId="462A19E4" w:rsidR="00E9087E" w:rsidRPr="00E9087E" w:rsidRDefault="00E9087E" w:rsidP="0092382D">
            <w:pPr>
              <w:pStyle w:val="ListParagraph"/>
              <w:numPr>
                <w:ilvl w:val="0"/>
                <w:numId w:val="7"/>
              </w:numPr>
              <w:ind w:left="-6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Python</w:t>
            </w:r>
          </w:p>
          <w:p w14:paraId="47419335" w14:textId="40BCC2B9" w:rsidR="00E9087E" w:rsidRPr="00E9087E" w:rsidRDefault="00E9087E" w:rsidP="0092382D">
            <w:pPr>
              <w:pStyle w:val="ListParagraph"/>
              <w:numPr>
                <w:ilvl w:val="0"/>
                <w:numId w:val="7"/>
              </w:numPr>
              <w:ind w:left="-6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Google Cloud</w:t>
            </w:r>
          </w:p>
          <w:p w14:paraId="69B3920F" w14:textId="2705F560" w:rsidR="00E9087E" w:rsidRPr="00E9087E" w:rsidRDefault="00E9087E" w:rsidP="0092382D">
            <w:pPr>
              <w:pStyle w:val="ListParagraph"/>
              <w:numPr>
                <w:ilvl w:val="0"/>
                <w:numId w:val="7"/>
              </w:numPr>
              <w:ind w:left="-6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AWS</w:t>
            </w:r>
          </w:p>
          <w:p w14:paraId="52E82E23" w14:textId="7D697A08" w:rsidR="00E9087E" w:rsidRDefault="00E9087E" w:rsidP="0092382D">
            <w:pPr>
              <w:pStyle w:val="ListParagraph"/>
              <w:numPr>
                <w:ilvl w:val="0"/>
                <w:numId w:val="7"/>
              </w:numPr>
              <w:ind w:left="-60"/>
              <w:rPr>
                <w:sz w:val="22"/>
                <w:szCs w:val="22"/>
              </w:rPr>
            </w:pPr>
            <w:proofErr w:type="spellStart"/>
            <w:r w:rsidRPr="00E9087E">
              <w:rPr>
                <w:sz w:val="22"/>
                <w:szCs w:val="22"/>
              </w:rPr>
              <w:t>GraphQL</w:t>
            </w:r>
            <w:proofErr w:type="spellEnd"/>
          </w:p>
          <w:p w14:paraId="20F48EAA" w14:textId="77777777" w:rsidR="00E9087E" w:rsidRDefault="00E9087E" w:rsidP="0092382D">
            <w:pPr>
              <w:pStyle w:val="ListParagraph"/>
              <w:numPr>
                <w:ilvl w:val="0"/>
                <w:numId w:val="0"/>
              </w:numPr>
              <w:ind w:left="-60"/>
              <w:rPr>
                <w:sz w:val="22"/>
                <w:szCs w:val="22"/>
              </w:rPr>
            </w:pPr>
          </w:p>
          <w:p w14:paraId="6FAE48DF" w14:textId="38CB4CEC" w:rsidR="00E9087E" w:rsidRDefault="00E9087E" w:rsidP="0092382D">
            <w:pPr>
              <w:pStyle w:val="Heading2"/>
              <w:tabs>
                <w:tab w:val="left" w:pos="-330"/>
                <w:tab w:val="left" w:pos="2130"/>
              </w:tabs>
              <w:ind w:left="-330"/>
              <w:rPr>
                <w:b/>
                <w:bCs/>
                <w:sz w:val="24"/>
                <w:szCs w:val="24"/>
              </w:rPr>
            </w:pPr>
            <w:r w:rsidRPr="00F92028">
              <w:rPr>
                <w:b/>
                <w:bCs/>
                <w:sz w:val="24"/>
                <w:szCs w:val="24"/>
              </w:rPr>
              <w:t xml:space="preserve">TECHICAL </w:t>
            </w:r>
            <w:r>
              <w:rPr>
                <w:b/>
                <w:bCs/>
                <w:sz w:val="24"/>
                <w:szCs w:val="24"/>
              </w:rPr>
              <w:t>Cert</w:t>
            </w:r>
          </w:p>
          <w:p w14:paraId="1396D0FA" w14:textId="77777777" w:rsidR="00E9087E" w:rsidRPr="00E9087E" w:rsidRDefault="00E9087E" w:rsidP="0092382D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E9087E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Oracle 1z0-071</w:t>
            </w:r>
            <w:r w:rsidRPr="00E9087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Database SQL DBA Associate Certified (Oct 2022)</w:t>
            </w:r>
          </w:p>
          <w:p w14:paraId="273ABDF9" w14:textId="77777777" w:rsidR="00E9087E" w:rsidRPr="00E9087E" w:rsidRDefault="00E9087E" w:rsidP="0092382D"/>
          <w:p w14:paraId="7DCE5560" w14:textId="77777777" w:rsidR="00E9087E" w:rsidRPr="00E9087E" w:rsidRDefault="00E9087E" w:rsidP="0092382D">
            <w:pPr>
              <w:pStyle w:val="ListParagraph"/>
              <w:numPr>
                <w:ilvl w:val="0"/>
                <w:numId w:val="0"/>
              </w:numPr>
              <w:ind w:left="-60"/>
              <w:rPr>
                <w:sz w:val="22"/>
                <w:szCs w:val="22"/>
              </w:rPr>
            </w:pPr>
          </w:p>
          <w:p w14:paraId="6A4118BB" w14:textId="77777777" w:rsidR="00E9087E" w:rsidRDefault="00E9087E" w:rsidP="0092382D"/>
          <w:p w14:paraId="6FDCE27C" w14:textId="77777777" w:rsidR="00E9087E" w:rsidRPr="00E9087E" w:rsidRDefault="00E9087E" w:rsidP="0092382D"/>
          <w:p w14:paraId="3B89D3E7" w14:textId="432DD873" w:rsidR="00E9087E" w:rsidRDefault="00E9087E" w:rsidP="0092382D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26BA9E74" w14:textId="69BFE457" w:rsidR="00E9087E" w:rsidRDefault="00E9087E" w:rsidP="0092382D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00336D5B" w14:textId="6B2D3E88" w:rsidR="00E9087E" w:rsidRDefault="00E9087E" w:rsidP="0092382D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0D11C435" w14:textId="19FA501D" w:rsidR="00E9087E" w:rsidRPr="00E9087E" w:rsidRDefault="00E9087E" w:rsidP="0092382D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13D471D8" w14:textId="01027D5A" w:rsidR="00F92028" w:rsidRPr="00F92028" w:rsidRDefault="00F92028" w:rsidP="0092382D">
            <w:pPr>
              <w:tabs>
                <w:tab w:val="left" w:pos="-330"/>
                <w:tab w:val="left" w:pos="2130"/>
              </w:tabs>
              <w:ind w:left="-330"/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  <w:br/>
            </w:r>
          </w:p>
          <w:p w14:paraId="6C7B96CB" w14:textId="77777777" w:rsidR="001E2C09" w:rsidRDefault="001E2C09" w:rsidP="0092382D">
            <w:pPr>
              <w:tabs>
                <w:tab w:val="left" w:pos="-330"/>
                <w:tab w:val="left" w:pos="2130"/>
              </w:tabs>
              <w:ind w:left="-330"/>
            </w:pPr>
          </w:p>
          <w:p w14:paraId="28562611" w14:textId="71099459" w:rsidR="001E2C09" w:rsidRPr="00173B36" w:rsidRDefault="001E2C09" w:rsidP="0092382D">
            <w:pPr>
              <w:pStyle w:val="Heading2"/>
              <w:tabs>
                <w:tab w:val="left" w:pos="-330"/>
                <w:tab w:val="left" w:pos="2130"/>
              </w:tabs>
              <w:ind w:left="-330"/>
            </w:pPr>
          </w:p>
        </w:tc>
        <w:tc>
          <w:tcPr>
            <w:tcW w:w="8730" w:type="dxa"/>
            <w:shd w:val="clear" w:color="auto" w:fill="auto"/>
          </w:tcPr>
          <w:p w14:paraId="0BFF21D0" w14:textId="77777777" w:rsidR="001E2C09" w:rsidRPr="001E2C09" w:rsidRDefault="001E2C09" w:rsidP="0092382D">
            <w:pPr>
              <w:pStyle w:val="ListParagraph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245"/>
              <w:jc w:val="both"/>
              <w:rPr>
                <w:rFonts w:ascii="Merriweather" w:eastAsia="Calibri" w:hAnsi="Merriweather" w:cs="Calibri"/>
                <w:b/>
                <w:bCs/>
                <w:color w:val="000000"/>
                <w:sz w:val="26"/>
                <w:szCs w:val="26"/>
              </w:rPr>
            </w:pPr>
            <w:r w:rsidRPr="001E2C09">
              <w:rPr>
                <w:rFonts w:ascii="Merriweather" w:eastAsia="Calibri" w:hAnsi="Merriweather" w:cs="Calibri"/>
                <w:b/>
                <w:bCs/>
                <w:color w:val="000000"/>
                <w:sz w:val="26"/>
                <w:szCs w:val="26"/>
              </w:rPr>
              <w:lastRenderedPageBreak/>
              <w:t>OBJECTIVE</w:t>
            </w:r>
          </w:p>
          <w:p w14:paraId="55C0CE8D" w14:textId="77777777" w:rsidR="001E2C09" w:rsidRPr="00646BA6" w:rsidRDefault="001E2C09" w:rsidP="0092382D">
            <w:pPr>
              <w:pStyle w:val="ListParagraph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/>
              <w:jc w:val="both"/>
              <w:rPr>
                <w:rFonts w:ascii="Merriweather" w:eastAsia="Calibri" w:hAnsi="Merriweather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02124"/>
                <w:sz w:val="26"/>
                <w:szCs w:val="26"/>
                <w:highlight w:val="white"/>
              </w:rPr>
              <w:t>Dedicated and driven Software Development Engineer committed to advancing organizational objectives by redefining customer experiences and cultivating a resilient engineering culture. Seeking to apply expertise in conceptualizing, architecting, and fortifying critical elements of the company's platform while emphasizing user-friendly design and sustainable maintenance practices.</w:t>
            </w:r>
          </w:p>
          <w:p w14:paraId="60C0D495" w14:textId="3F9A8374" w:rsidR="001E2C09" w:rsidRPr="008247DC" w:rsidRDefault="001E2C09" w:rsidP="0092382D">
            <w:pPr>
              <w:ind w:left="-24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5B1DD8C" wp14:editId="7549A02E">
                      <wp:extent cx="4714875" cy="9525"/>
                      <wp:effectExtent l="0" t="0" r="28575" b="28575"/>
                      <wp:docPr id="2104358078" name="Straight Connector 210435807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48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409524" id="Straight Connector 210435807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71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0A83E68" w14:textId="3E0946A3" w:rsidR="001E2C09" w:rsidRPr="00037B90" w:rsidRDefault="001E2C09" w:rsidP="0092382D">
            <w:pPr>
              <w:ind w:left="-240"/>
              <w:rPr>
                <w:sz w:val="12"/>
                <w:szCs w:val="12"/>
              </w:rPr>
            </w:pPr>
          </w:p>
          <w:p w14:paraId="52509D98" w14:textId="1D2459FD" w:rsidR="001E2C09" w:rsidRDefault="001E2C09" w:rsidP="0092382D">
            <w:pPr>
              <w:ind w:left="-240"/>
              <w:rPr>
                <w:b/>
                <w:bCs/>
              </w:rPr>
            </w:pPr>
            <w:r w:rsidRPr="001E2C09">
              <w:rPr>
                <w:rFonts w:ascii="Merriweather" w:hAnsi="Merriweather"/>
                <w:b/>
                <w:bCs/>
                <w:sz w:val="26"/>
                <w:szCs w:val="26"/>
              </w:rPr>
              <w:t>T</w:t>
            </w:r>
            <w:r w:rsidR="00037B90">
              <w:rPr>
                <w:rFonts w:ascii="Merriweather" w:hAnsi="Merriweather"/>
                <w:b/>
                <w:bCs/>
                <w:sz w:val="26"/>
                <w:szCs w:val="26"/>
              </w:rPr>
              <w:t>ECHICAL SKILLS</w:t>
            </w:r>
            <w:r w:rsidRPr="001E2C09">
              <w:rPr>
                <w:b/>
                <w:bCs/>
              </w:rPr>
              <w:t xml:space="preserve"> </w:t>
            </w:r>
          </w:p>
          <w:p w14:paraId="1905F92D" w14:textId="77777777" w:rsidR="001E2C09" w:rsidRPr="001E2C09" w:rsidRDefault="001E2C09" w:rsidP="0092382D">
            <w:pPr>
              <w:ind w:left="-240"/>
              <w:rPr>
                <w:sz w:val="12"/>
                <w:szCs w:val="12"/>
              </w:rPr>
            </w:pPr>
          </w:p>
          <w:p w14:paraId="08788A72" w14:textId="77777777" w:rsidR="001E2C09" w:rsidRPr="00C115E0" w:rsidRDefault="001E2C09" w:rsidP="0092382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 xml:space="preserve">Software Development Life Cycle (SDLC) </w:t>
            </w:r>
          </w:p>
          <w:p w14:paraId="1363F71B" w14:textId="77777777" w:rsidR="001E2C09" w:rsidRPr="00C115E0" w:rsidRDefault="001E2C09" w:rsidP="0092382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Web Development (HTML, JS, CSS, MS SQL)</w:t>
            </w:r>
          </w:p>
          <w:p w14:paraId="7D0B896B" w14:textId="77777777" w:rsidR="001E2C09" w:rsidRPr="00C115E0" w:rsidRDefault="001E2C09" w:rsidP="0092382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Integration Testing &amp; Debugging</w:t>
            </w:r>
          </w:p>
          <w:p w14:paraId="3EA3BA11" w14:textId="77777777" w:rsidR="001E2C09" w:rsidRPr="00C115E0" w:rsidRDefault="001E2C09" w:rsidP="0092382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Management of IT Department</w:t>
            </w:r>
          </w:p>
          <w:p w14:paraId="2A26031B" w14:textId="77777777" w:rsidR="001E2C09" w:rsidRPr="00C115E0" w:rsidRDefault="001E2C09" w:rsidP="0092382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Executive Communication and Decision Making</w:t>
            </w:r>
          </w:p>
          <w:p w14:paraId="0F51EFFD" w14:textId="77777777" w:rsidR="001E2C09" w:rsidRPr="00C115E0" w:rsidRDefault="001E2C09" w:rsidP="0092382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IT Strategic Planning and Coordination</w:t>
            </w:r>
          </w:p>
          <w:p w14:paraId="557073D5" w14:textId="77777777" w:rsidR="001E2C09" w:rsidRPr="00C115E0" w:rsidRDefault="001E2C09" w:rsidP="0092382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IT Proposal, Solicitation, Procurement</w:t>
            </w:r>
          </w:p>
          <w:p w14:paraId="561891B0" w14:textId="77777777" w:rsidR="001E2C09" w:rsidRPr="00C115E0" w:rsidRDefault="001E2C09" w:rsidP="0092382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Strategic Planning &amp; Coordination</w:t>
            </w:r>
          </w:p>
          <w:p w14:paraId="0799E894" w14:textId="77777777" w:rsidR="001E2C09" w:rsidRPr="00C115E0" w:rsidRDefault="001E2C09" w:rsidP="0092382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Project Design and Implementer</w:t>
            </w:r>
          </w:p>
          <w:p w14:paraId="367C2EDD" w14:textId="77777777" w:rsidR="001E2C09" w:rsidRPr="00C115E0" w:rsidRDefault="001E2C09" w:rsidP="0092382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Risk Analysis and Problem Solver</w:t>
            </w:r>
          </w:p>
          <w:p w14:paraId="551E977F" w14:textId="77777777" w:rsidR="001E2C09" w:rsidRPr="00C115E0" w:rsidRDefault="001E2C09" w:rsidP="0092382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PCs &amp; Server Installation</w:t>
            </w:r>
          </w:p>
          <w:p w14:paraId="11A6BA5B" w14:textId="3F900E98" w:rsidR="001E2C09" w:rsidRPr="00C115E0" w:rsidRDefault="001E2C09" w:rsidP="0092382D">
            <w:pPr>
              <w:pStyle w:val="ListParagraph"/>
              <w:numPr>
                <w:ilvl w:val="0"/>
                <w:numId w:val="5"/>
              </w:numPr>
              <w:spacing w:after="0"/>
              <w:ind w:left="-245" w:firstLine="0"/>
              <w:rPr>
                <w:rFonts w:ascii="Merriweather" w:hAnsi="Merriweather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Hardware Software Troubleshooting</w:t>
            </w:r>
            <w:r w:rsidR="00037B90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48CA78D" wp14:editId="730486E4">
                      <wp:extent cx="4714875" cy="9525"/>
                      <wp:effectExtent l="0" t="0" r="28575" b="28575"/>
                      <wp:docPr id="2022984117" name="Straight Connector 2022984117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48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ABA742" id="Straight Connector 2022984117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71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FD7DE74" w14:textId="77777777" w:rsidR="00037B90" w:rsidRPr="00037B90" w:rsidRDefault="00037B90" w:rsidP="0092382D">
            <w:pPr>
              <w:ind w:hanging="231"/>
              <w:rPr>
                <w:rFonts w:ascii="Merriweather" w:hAnsi="Merriweather"/>
                <w:b/>
                <w:bCs/>
                <w:sz w:val="12"/>
                <w:szCs w:val="12"/>
              </w:rPr>
            </w:pPr>
          </w:p>
          <w:p w14:paraId="460DAC94" w14:textId="15A28D20" w:rsidR="00037B90" w:rsidRDefault="00E9087E" w:rsidP="0092382D">
            <w:pPr>
              <w:ind w:hanging="231"/>
              <w:rPr>
                <w:rFonts w:ascii="Merriweather" w:eastAsia="Merriweather" w:hAnsi="Merriweather" w:cs="Merriweather"/>
                <w:b/>
                <w:color w:val="000000"/>
                <w:sz w:val="26"/>
                <w:szCs w:val="26"/>
              </w:rPr>
            </w:pPr>
            <w:r w:rsidRPr="00037B90">
              <w:rPr>
                <w:rFonts w:ascii="Merriweather" w:hAnsi="Merriweather"/>
                <w:b/>
                <w:bCs/>
                <w:sz w:val="24"/>
                <w:szCs w:val="24"/>
              </w:rPr>
              <w:t>E</w:t>
            </w:r>
            <w:r w:rsidR="007D47FE" w:rsidRPr="00037B90">
              <w:rPr>
                <w:rFonts w:ascii="Merriweather" w:hAnsi="Merriweather"/>
                <w:b/>
                <w:bCs/>
                <w:sz w:val="24"/>
                <w:szCs w:val="24"/>
              </w:rPr>
              <w:t>DUCA</w:t>
            </w:r>
            <w:r w:rsidR="00037B90" w:rsidRPr="00037B90">
              <w:rPr>
                <w:rFonts w:ascii="Merriweather" w:hAnsi="Merriweather"/>
                <w:b/>
                <w:bCs/>
                <w:sz w:val="24"/>
                <w:szCs w:val="24"/>
              </w:rPr>
              <w:t>TION</w:t>
            </w:r>
            <w:r w:rsidR="007D47FE" w:rsidRPr="00037B90">
              <w:rPr>
                <w:rFonts w:ascii="Merriweather" w:eastAsia="Merriweather" w:hAnsi="Merriweather" w:cs="Merriweather"/>
                <w:b/>
                <w:color w:val="000000"/>
                <w:sz w:val="26"/>
                <w:szCs w:val="26"/>
              </w:rPr>
              <w:t xml:space="preserve"> </w:t>
            </w:r>
          </w:p>
          <w:p w14:paraId="7DF73DC5" w14:textId="77777777" w:rsidR="00296871" w:rsidRPr="00296871" w:rsidRDefault="00296871" w:rsidP="0092382D">
            <w:pPr>
              <w:ind w:hanging="231"/>
              <w:rPr>
                <w:rFonts w:ascii="Merriweather" w:eastAsia="Merriweather" w:hAnsi="Merriweather" w:cs="Merriweather"/>
                <w:b/>
                <w:sz w:val="12"/>
                <w:szCs w:val="12"/>
              </w:rPr>
            </w:pPr>
          </w:p>
          <w:p w14:paraId="0A2A3704" w14:textId="5537E836" w:rsidR="00E9087E" w:rsidRDefault="00E9087E" w:rsidP="0092382D">
            <w:pPr>
              <w:numPr>
                <w:ilvl w:val="0"/>
                <w:numId w:val="9"/>
              </w:numP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Per Scholas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Software Engineering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Certificate of Completion</w:t>
            </w:r>
          </w:p>
          <w:p w14:paraId="108D4DDA" w14:textId="77777777" w:rsidR="00E9087E" w:rsidRDefault="00E9087E" w:rsidP="0092382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LinkedIn Python Essential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Certificate of Completion</w:t>
            </w:r>
          </w:p>
          <w:p w14:paraId="17F05CEB" w14:textId="77777777" w:rsidR="00E9087E" w:rsidRDefault="00E9087E" w:rsidP="0092382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PostgreSQL Essential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Certificate of Completion</w:t>
            </w:r>
          </w:p>
          <w:p w14:paraId="7B296A1A" w14:textId="77777777" w:rsidR="00E9087E" w:rsidRDefault="00E9087E" w:rsidP="0092382D">
            <w:pPr>
              <w:numPr>
                <w:ilvl w:val="0"/>
                <w:numId w:val="9"/>
              </w:numP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Master of Science, Management Information Systems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University of Maryland University College, MD, 2001</w:t>
            </w:r>
          </w:p>
          <w:p w14:paraId="7ED85343" w14:textId="77777777" w:rsidR="00E9087E" w:rsidRDefault="00E9087E" w:rsidP="0092382D">
            <w:pPr>
              <w:numPr>
                <w:ilvl w:val="0"/>
                <w:numId w:val="9"/>
              </w:numP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Bachelor of Science, Business Information Systems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University of Alabama at Birmingham, Al 1992</w:t>
            </w:r>
          </w:p>
          <w:p w14:paraId="5C195A0D" w14:textId="4BFF403A" w:rsidR="001E2C09" w:rsidRPr="0081300E" w:rsidRDefault="001E2C09" w:rsidP="0092382D">
            <w:pPr>
              <w:ind w:left="-240"/>
              <w:rPr>
                <w:sz w:val="12"/>
                <w:szCs w:val="12"/>
              </w:rPr>
            </w:pPr>
          </w:p>
          <w:p w14:paraId="027FEBBF" w14:textId="77777777" w:rsidR="0081300E" w:rsidRDefault="001E2C09" w:rsidP="0092382D">
            <w:pPr>
              <w:ind w:left="-240"/>
              <w:rPr>
                <w:sz w:val="12"/>
                <w:szCs w:val="12"/>
              </w:rPr>
            </w:pPr>
            <w:r w:rsidRPr="0081300E">
              <w:rPr>
                <w:noProof/>
                <w:sz w:val="12"/>
                <w:szCs w:val="12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6A47595" wp14:editId="469C64E1">
                      <wp:extent cx="4635062" cy="10511"/>
                      <wp:effectExtent l="0" t="0" r="32385" b="2794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5062" cy="105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D9234E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64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43D6023" w14:textId="77777777" w:rsidR="0081300E" w:rsidRDefault="0081300E" w:rsidP="0092382D">
            <w:pPr>
              <w:ind w:left="-240"/>
              <w:rPr>
                <w:sz w:val="12"/>
                <w:szCs w:val="12"/>
              </w:rPr>
            </w:pPr>
          </w:p>
          <w:p w14:paraId="75AE121C" w14:textId="77777777" w:rsidR="0081300E" w:rsidRDefault="00296871" w:rsidP="0092382D">
            <w:pPr>
              <w:ind w:left="-240"/>
              <w:rPr>
                <w:rFonts w:ascii="Merriweather" w:hAnsi="Merriweather"/>
                <w:b/>
                <w:bCs/>
                <w:sz w:val="26"/>
                <w:szCs w:val="26"/>
              </w:rPr>
            </w:pPr>
            <w:r w:rsidRPr="00296871">
              <w:rPr>
                <w:rFonts w:ascii="Merriweather" w:hAnsi="Merriweather"/>
                <w:b/>
                <w:bCs/>
                <w:sz w:val="26"/>
                <w:szCs w:val="26"/>
              </w:rPr>
              <w:t>PROFESSIONALEXPERIENCES</w:t>
            </w:r>
          </w:p>
          <w:p w14:paraId="2C09A190" w14:textId="2BF87505" w:rsidR="0081300E" w:rsidRPr="0081300E" w:rsidRDefault="0081300E" w:rsidP="0092382D">
            <w:pPr>
              <w:pStyle w:val="ListParagraph"/>
              <w:numPr>
                <w:ilvl w:val="0"/>
                <w:numId w:val="11"/>
              </w:numPr>
              <w:ind w:left="0" w:hanging="231"/>
              <w:rPr>
                <w:rFonts w:ascii="Merriweather" w:hAnsi="Merriweather" w:cstheme="minorBidi"/>
                <w:b/>
                <w:bCs/>
                <w:sz w:val="26"/>
                <w:szCs w:val="26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Assisted government clients with IT requests and requirement which </w:t>
            </w:r>
            <w:r w:rsidRPr="0081300E">
              <w:rPr>
                <w:rFonts w:ascii="Calibri" w:eastAsia="Calibri" w:hAnsi="Calibri" w:cs="Calibri"/>
                <w:sz w:val="24"/>
                <w:szCs w:val="24"/>
              </w:rPr>
              <w:t>increased 20% in customer satisfaction</w:t>
            </w:r>
          </w:p>
          <w:p w14:paraId="0887E250" w14:textId="77777777" w:rsidR="0081300E" w:rsidRPr="0081300E" w:rsidRDefault="0081300E" w:rsidP="0092382D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 xml:space="preserve">Converted a large legacy to a </w:t>
            </w:r>
            <w:r w:rsidRPr="0081300E">
              <w:rPr>
                <w:rFonts w:ascii="Calibri" w:eastAsia="Calibri" w:hAnsi="Calibri" w:cs="Calibri"/>
                <w:sz w:val="24"/>
                <w:szCs w:val="24"/>
              </w:rPr>
              <w:t xml:space="preserve">user-friendly front ends </w:t>
            </w: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database system </w:t>
            </w:r>
            <w:r w:rsidRPr="0081300E">
              <w:rPr>
                <w:rFonts w:ascii="Calibri" w:eastAsia="Calibri" w:hAnsi="Calibri" w:cs="Calibri"/>
                <w:sz w:val="24"/>
                <w:szCs w:val="24"/>
              </w:rPr>
              <w:t>resulting in 50k saving</w:t>
            </w:r>
          </w:p>
          <w:p w14:paraId="6001D819" w14:textId="77777777" w:rsidR="0081300E" w:rsidRPr="0081300E" w:rsidRDefault="0081300E" w:rsidP="0092382D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Created, maintained and generated </w:t>
            </w:r>
            <w:r w:rsidRPr="0081300E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SQL, Oracle, </w:t>
            </w: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MS Access databases, forms, queries, triggers and reports. Controlled user access, roles, and secured databases. Trained end users in new systems</w:t>
            </w:r>
          </w:p>
          <w:p w14:paraId="41CC2A66" w14:textId="77777777" w:rsidR="0081300E" w:rsidRPr="0081300E" w:rsidRDefault="0081300E" w:rsidP="0092382D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Designed and maintained company website for customer call center to automate work log</w:t>
            </w:r>
          </w:p>
          <w:p w14:paraId="5083536F" w14:textId="77777777" w:rsidR="0081300E" w:rsidRPr="0081300E" w:rsidRDefault="0081300E" w:rsidP="0092382D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Researched, composed re-compete contract proposal, and </w:t>
            </w:r>
            <w:r w:rsidRPr="0081300E"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>obtained ISO Certification</w:t>
            </w: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resulting in winning the continual contract. </w:t>
            </w:r>
          </w:p>
          <w:p w14:paraId="5924B4FF" w14:textId="77777777" w:rsidR="0081300E" w:rsidRPr="0081300E" w:rsidRDefault="0081300E" w:rsidP="0092382D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Managed and monitored mainframe, Windows hardware, software, PCs, servers and other infrastructure to ensure seamless operation </w:t>
            </w:r>
          </w:p>
          <w:p w14:paraId="70407526" w14:textId="77777777" w:rsidR="0081300E" w:rsidRPr="0081300E" w:rsidRDefault="0081300E" w:rsidP="0092382D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Oversaw IT budget for cost-effectiveness. Procured, installed clients’ hardware and updated software </w:t>
            </w:r>
          </w:p>
          <w:p w14:paraId="73DB1CD3" w14:textId="77777777" w:rsidR="0081300E" w:rsidRPr="0081300E" w:rsidRDefault="0081300E" w:rsidP="0092382D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Monitored and performed testing, report analysis, and modifying systems for operation efficiency</w:t>
            </w:r>
          </w:p>
          <w:p w14:paraId="37EDCBC1" w14:textId="77777777" w:rsidR="0081300E" w:rsidRPr="0081300E" w:rsidRDefault="0081300E" w:rsidP="0092382D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F0F0F"/>
                <w:sz w:val="24"/>
                <w:szCs w:val="24"/>
              </w:rPr>
              <w:t>Trained users in programming using GUI languages, focusing on application development, narrative construction, and application programming interface</w:t>
            </w:r>
          </w:p>
          <w:p w14:paraId="38AE83C1" w14:textId="77777777" w:rsidR="0081300E" w:rsidRPr="0081300E" w:rsidRDefault="0081300E" w:rsidP="0092382D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F0F0F"/>
                <w:sz w:val="24"/>
                <w:szCs w:val="24"/>
              </w:rPr>
              <w:t xml:space="preserve">Conducted ongoing assessments to evaluate user proficiency and delivered constructive feedback </w:t>
            </w:r>
          </w:p>
          <w:p w14:paraId="1A015862" w14:textId="77777777" w:rsidR="0081300E" w:rsidRPr="0081300E" w:rsidRDefault="0081300E" w:rsidP="0092382D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Identified and evaluated risk analysis and vulnerabilities. Developed network disaster recovery plan and backup procedures</w:t>
            </w:r>
          </w:p>
          <w:p w14:paraId="40A87634" w14:textId="77777777" w:rsidR="0081300E" w:rsidRPr="0081300E" w:rsidRDefault="0081300E" w:rsidP="0092382D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Developed, implemented and enforced compliance of IT security policies for the entire university  </w:t>
            </w:r>
          </w:p>
          <w:p w14:paraId="19CB7120" w14:textId="77777777" w:rsidR="0081300E" w:rsidRPr="0081300E" w:rsidRDefault="0081300E" w:rsidP="0092382D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spacing w:line="276" w:lineRule="auto"/>
              <w:ind w:left="0" w:hanging="231"/>
              <w:jc w:val="both"/>
              <w:rPr>
                <w:rFonts w:ascii="Tahoma" w:eastAsia="Tahoma" w:hAnsi="Tahoma" w:cs="Tahoma"/>
                <w:b/>
                <w:color w:val="000000"/>
                <w:sz w:val="26"/>
                <w:szCs w:val="26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Investigated in security policy violation breaches. </w:t>
            </w:r>
          </w:p>
          <w:p w14:paraId="36D69292" w14:textId="77777777" w:rsidR="00EC1FDF" w:rsidRDefault="00EC1FDF" w:rsidP="0092382D">
            <w:pPr>
              <w:tabs>
                <w:tab w:val="left" w:pos="180"/>
              </w:tabs>
              <w:spacing w:line="276" w:lineRule="auto"/>
              <w:ind w:left="-141"/>
              <w:jc w:val="both"/>
              <w:rPr>
                <w:rFonts w:ascii="Merriweather" w:eastAsia="Merriweather" w:hAnsi="Merriweather" w:cs="Merriweather"/>
                <w:b/>
                <w:color w:val="000000"/>
                <w:sz w:val="16"/>
                <w:szCs w:val="16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26"/>
                <w:szCs w:val="26"/>
              </w:rPr>
              <w:t>WORK HISTORY</w:t>
            </w:r>
          </w:p>
          <w:p w14:paraId="0B5D9B28" w14:textId="6080FFCA" w:rsidR="00EC1FDF" w:rsidRDefault="00EC1FDF" w:rsidP="00923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Capital Baptist, Falls Church, Va</w:t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 w:rsidR="0092382D">
              <w:rPr>
                <w:rFonts w:ascii="Tahoma" w:eastAsia="Tahoma" w:hAnsi="Tahoma" w:cs="Tahoma"/>
                <w:color w:val="000000"/>
              </w:rPr>
              <w:t xml:space="preserve">          </w:t>
            </w:r>
            <w:r>
              <w:rPr>
                <w:rFonts w:ascii="Tahoma" w:eastAsia="Tahoma" w:hAnsi="Tahoma" w:cs="Tahoma"/>
                <w:color w:val="000000"/>
              </w:rPr>
              <w:t>2012-2014</w:t>
            </w:r>
          </w:p>
          <w:p w14:paraId="21160BCD" w14:textId="77777777" w:rsidR="00EC1FDF" w:rsidRDefault="00EC1FDF" w:rsidP="00923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i/>
                <w:color w:val="000000"/>
              </w:rPr>
              <w:t>Computer Specialist at Capital Baptist</w:t>
            </w:r>
            <w:r>
              <w:rPr>
                <w:rFonts w:ascii="Tahoma" w:eastAsia="Tahoma" w:hAnsi="Tahoma" w:cs="Tahoma"/>
                <w:color w:val="000000"/>
              </w:rPr>
              <w:t xml:space="preserve">                  </w:t>
            </w:r>
          </w:p>
          <w:p w14:paraId="65CF68C6" w14:textId="657A4E04" w:rsidR="00EC1FDF" w:rsidRDefault="00EC1FDF" w:rsidP="00923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Kaiserslautern, Germany</w:t>
            </w:r>
            <w:r>
              <w:rPr>
                <w:rFonts w:ascii="Tahoma" w:eastAsia="Tahoma" w:hAnsi="Tahoma" w:cs="Tahoma"/>
                <w:b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  <w:t xml:space="preserve">          1999-2003</w:t>
            </w:r>
          </w:p>
          <w:p w14:paraId="60F361B3" w14:textId="77777777" w:rsidR="00EC1FDF" w:rsidRDefault="00EC1FDF" w:rsidP="00923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rPr>
                <w:rFonts w:ascii="Tahoma" w:eastAsia="Tahoma" w:hAnsi="Tahoma" w:cs="Tahoma"/>
                <w:i/>
                <w:color w:val="000000"/>
              </w:rPr>
            </w:pPr>
            <w:r>
              <w:rPr>
                <w:rFonts w:ascii="Tahoma" w:eastAsia="Tahoma" w:hAnsi="Tahoma" w:cs="Tahoma"/>
                <w:i/>
                <w:color w:val="000000"/>
              </w:rPr>
              <w:t>IT Administrator Manager</w:t>
            </w:r>
          </w:p>
          <w:p w14:paraId="73F7EDD6" w14:textId="4B625010" w:rsidR="00EC1FDF" w:rsidRDefault="00EC1FDF" w:rsidP="0092382D">
            <w:pPr>
              <w:spacing w:after="1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University of Texas, El Paso, TX</w:t>
            </w:r>
            <w:r>
              <w:rPr>
                <w:rFonts w:ascii="Tahoma" w:eastAsia="Tahoma" w:hAnsi="Tahoma" w:cs="Tahoma"/>
              </w:rPr>
              <w:t xml:space="preserve">                     </w:t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 w:rsidR="0092382D">
              <w:rPr>
                <w:rFonts w:ascii="Tahoma" w:eastAsia="Tahoma" w:hAnsi="Tahoma" w:cs="Tahoma"/>
              </w:rPr>
              <w:t xml:space="preserve">          </w:t>
            </w:r>
            <w:r>
              <w:rPr>
                <w:rFonts w:ascii="Tahoma" w:eastAsia="Tahoma" w:hAnsi="Tahoma" w:cs="Tahoma"/>
              </w:rPr>
              <w:t>1998-1999</w:t>
            </w:r>
          </w:p>
          <w:p w14:paraId="096C1478" w14:textId="77777777" w:rsidR="00EC1FDF" w:rsidRDefault="00EC1FDF" w:rsidP="0092382D">
            <w:pPr>
              <w:spacing w:after="140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Information Security Officer</w:t>
            </w:r>
            <w:r>
              <w:rPr>
                <w:rFonts w:ascii="Tahoma" w:eastAsia="Tahoma" w:hAnsi="Tahoma" w:cs="Tahoma"/>
                <w:i/>
              </w:rPr>
              <w:tab/>
            </w:r>
            <w:r>
              <w:rPr>
                <w:rFonts w:ascii="Tahoma" w:eastAsia="Tahoma" w:hAnsi="Tahoma" w:cs="Tahoma"/>
                <w:i/>
              </w:rPr>
              <w:tab/>
            </w:r>
            <w:r>
              <w:rPr>
                <w:rFonts w:ascii="Tahoma" w:eastAsia="Tahoma" w:hAnsi="Tahoma" w:cs="Tahoma"/>
                <w:i/>
              </w:rPr>
              <w:tab/>
            </w:r>
          </w:p>
          <w:p w14:paraId="1259FE76" w14:textId="6B3F7B48" w:rsidR="00EC1FDF" w:rsidRDefault="00EC1FDF" w:rsidP="0092382D">
            <w:pPr>
              <w:spacing w:after="14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Pinkerton Consultant, Richmond, VA</w:t>
            </w:r>
            <w:r>
              <w:rPr>
                <w:rFonts w:ascii="Tahoma" w:eastAsia="Tahoma" w:hAnsi="Tahoma" w:cs="Tahoma"/>
                <w:b/>
              </w:rPr>
              <w:tab/>
            </w:r>
            <w:r>
              <w:rPr>
                <w:rFonts w:ascii="Tahoma" w:eastAsia="Tahoma" w:hAnsi="Tahoma" w:cs="Tahoma"/>
                <w:b/>
              </w:rPr>
              <w:tab/>
            </w:r>
            <w:r>
              <w:rPr>
                <w:rFonts w:ascii="Tahoma" w:eastAsia="Tahoma" w:hAnsi="Tahoma" w:cs="Tahoma"/>
                <w:b/>
              </w:rPr>
              <w:tab/>
            </w:r>
            <w:r w:rsidR="0092382D">
              <w:rPr>
                <w:rFonts w:ascii="Tahoma" w:eastAsia="Tahoma" w:hAnsi="Tahoma" w:cs="Tahoma"/>
                <w:b/>
              </w:rPr>
              <w:t xml:space="preserve">           </w:t>
            </w:r>
            <w:r>
              <w:rPr>
                <w:rFonts w:ascii="Tahoma" w:eastAsia="Tahoma" w:hAnsi="Tahoma" w:cs="Tahoma"/>
              </w:rPr>
              <w:t>1997-1998</w:t>
            </w:r>
          </w:p>
          <w:p w14:paraId="2183B78E" w14:textId="77777777" w:rsidR="00EC1FDF" w:rsidRDefault="00EC1FDF" w:rsidP="0092382D">
            <w:pPr>
              <w:spacing w:after="140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IT Consultant &amp; Programmer</w:t>
            </w:r>
            <w:r>
              <w:rPr>
                <w:rFonts w:ascii="Tahoma" w:eastAsia="Tahoma" w:hAnsi="Tahoma" w:cs="Tahoma"/>
                <w:i/>
              </w:rPr>
              <w:tab/>
            </w:r>
            <w:r>
              <w:rPr>
                <w:rFonts w:ascii="Tahoma" w:eastAsia="Tahoma" w:hAnsi="Tahoma" w:cs="Tahoma"/>
                <w:i/>
              </w:rPr>
              <w:tab/>
            </w:r>
          </w:p>
          <w:p w14:paraId="1625F29D" w14:textId="2CBF9000" w:rsidR="001E2C09" w:rsidRPr="00296871" w:rsidRDefault="001E2C09" w:rsidP="0092382D">
            <w:pPr>
              <w:pStyle w:val="Heading2"/>
              <w:ind w:left="-240"/>
              <w:rPr>
                <w:rFonts w:ascii="Merriweather" w:hAnsi="Merriweather"/>
                <w:b/>
                <w:bCs/>
                <w:sz w:val="26"/>
              </w:rPr>
            </w:pPr>
          </w:p>
          <w:p w14:paraId="48D931FF" w14:textId="16BBB263" w:rsidR="001E2C09" w:rsidRPr="00173B36" w:rsidRDefault="001E2C09" w:rsidP="0092382D">
            <w:pPr>
              <w:ind w:left="-240"/>
            </w:pPr>
            <w:r>
              <w:t xml:space="preserve"> </w:t>
            </w:r>
          </w:p>
        </w:tc>
      </w:tr>
    </w:tbl>
    <w:p w14:paraId="03C1897D" w14:textId="28A17542" w:rsidR="00A839BE" w:rsidRDefault="00E9087E" w:rsidP="00027857">
      <w:pPr>
        <w:tabs>
          <w:tab w:val="left" w:pos="24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70E91F0" wp14:editId="7367E3EC">
                <wp:simplePos x="0" y="0"/>
                <wp:positionH relativeFrom="column">
                  <wp:posOffset>-842010</wp:posOffset>
                </wp:positionH>
                <wp:positionV relativeFrom="paragraph">
                  <wp:posOffset>-229235</wp:posOffset>
                </wp:positionV>
                <wp:extent cx="2852420" cy="10439400"/>
                <wp:effectExtent l="0" t="0" r="5080" b="0"/>
                <wp:wrapNone/>
                <wp:docPr id="157810591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420" cy="10439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4DBEE"/>
                            </a:gs>
                            <a:gs pos="70000">
                              <a:schemeClr val="accent1">
                                <a:lumMod val="17000"/>
                                <a:lumOff val="83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46E80" id="Rectangle 1" o:spid="_x0000_s1026" alt="&quot;&quot;" style="position:absolute;margin-left:-66.3pt;margin-top:-18.05pt;width:224.6pt;height:82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" fillcolor="#a4dbee" stroked="f" strokeweight="1pt">
                <v:fill color2="#ced6e0 [980]" colors="0 #a4dbee;45875f #e3e8ee;54395f #b6c1d1;1 #ced6e0" focus="100%" type="gradient"/>
              </v:rect>
            </w:pict>
          </mc:Fallback>
        </mc:AlternateContent>
      </w:r>
      <w:r w:rsidR="00027857">
        <w:tab/>
      </w:r>
    </w:p>
    <w:p w14:paraId="55591B99" w14:textId="4AFB4B60" w:rsidR="00535F87" w:rsidRPr="00173B36" w:rsidRDefault="00535F87" w:rsidP="00355D85"/>
    <w:sectPr w:rsidR="00535F87" w:rsidRPr="00173B36" w:rsidSect="00CB16AD"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827A5" w14:textId="77777777" w:rsidR="00CB16AD" w:rsidRDefault="00CB16AD" w:rsidP="00BA3E51">
      <w:r>
        <w:separator/>
      </w:r>
    </w:p>
  </w:endnote>
  <w:endnote w:type="continuationSeparator" w:id="0">
    <w:p w14:paraId="15D57E5F" w14:textId="77777777" w:rsidR="00CB16AD" w:rsidRDefault="00CB16AD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85E77" w14:textId="77777777" w:rsidR="00CB16AD" w:rsidRDefault="00CB16AD" w:rsidP="00BA3E51">
      <w:r>
        <w:separator/>
      </w:r>
    </w:p>
  </w:footnote>
  <w:footnote w:type="continuationSeparator" w:id="0">
    <w:p w14:paraId="5322965B" w14:textId="77777777" w:rsidR="00CB16AD" w:rsidRDefault="00CB16AD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092"/>
    <w:multiLevelType w:val="hybridMultilevel"/>
    <w:tmpl w:val="DD96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66FD"/>
    <w:multiLevelType w:val="multilevel"/>
    <w:tmpl w:val="9410A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D003A4"/>
    <w:multiLevelType w:val="multilevel"/>
    <w:tmpl w:val="9410A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A206CE"/>
    <w:multiLevelType w:val="multilevel"/>
    <w:tmpl w:val="7026F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3A53C5"/>
    <w:multiLevelType w:val="hybridMultilevel"/>
    <w:tmpl w:val="EE30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E15A4"/>
    <w:multiLevelType w:val="hybridMultilevel"/>
    <w:tmpl w:val="C6C61522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 w15:restartNumberingAfterBreak="0">
    <w:nsid w:val="6B1A0E91"/>
    <w:multiLevelType w:val="hybridMultilevel"/>
    <w:tmpl w:val="FD56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1473317">
    <w:abstractNumId w:val="6"/>
  </w:num>
  <w:num w:numId="2" w16cid:durableId="422383763">
    <w:abstractNumId w:val="5"/>
  </w:num>
  <w:num w:numId="3" w16cid:durableId="1578707815">
    <w:abstractNumId w:val="10"/>
  </w:num>
  <w:num w:numId="4" w16cid:durableId="1100491354">
    <w:abstractNumId w:val="3"/>
  </w:num>
  <w:num w:numId="5" w16cid:durableId="1391805240">
    <w:abstractNumId w:val="9"/>
  </w:num>
  <w:num w:numId="6" w16cid:durableId="98529436">
    <w:abstractNumId w:val="8"/>
  </w:num>
  <w:num w:numId="7" w16cid:durableId="1399673299">
    <w:abstractNumId w:val="7"/>
  </w:num>
  <w:num w:numId="8" w16cid:durableId="1468546358">
    <w:abstractNumId w:val="0"/>
  </w:num>
  <w:num w:numId="9" w16cid:durableId="83646635">
    <w:abstractNumId w:val="4"/>
  </w:num>
  <w:num w:numId="10" w16cid:durableId="727729173">
    <w:abstractNumId w:val="2"/>
  </w:num>
  <w:num w:numId="11" w16cid:durableId="416513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57"/>
    <w:rsid w:val="00021DEC"/>
    <w:rsid w:val="00027857"/>
    <w:rsid w:val="0003254B"/>
    <w:rsid w:val="00037B90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3B7F"/>
    <w:rsid w:val="00154F17"/>
    <w:rsid w:val="00157DB0"/>
    <w:rsid w:val="00173B36"/>
    <w:rsid w:val="00177BCB"/>
    <w:rsid w:val="001866E8"/>
    <w:rsid w:val="001E2C09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61E7B"/>
    <w:rsid w:val="00262B06"/>
    <w:rsid w:val="00276ADF"/>
    <w:rsid w:val="00293BB8"/>
    <w:rsid w:val="002954B8"/>
    <w:rsid w:val="00296871"/>
    <w:rsid w:val="002A4A92"/>
    <w:rsid w:val="002A6A5C"/>
    <w:rsid w:val="002B0852"/>
    <w:rsid w:val="002C0662"/>
    <w:rsid w:val="002D131D"/>
    <w:rsid w:val="002D5478"/>
    <w:rsid w:val="002E013D"/>
    <w:rsid w:val="002E417B"/>
    <w:rsid w:val="002F0125"/>
    <w:rsid w:val="00302AC1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C38C3"/>
    <w:rsid w:val="003E02DA"/>
    <w:rsid w:val="003E1692"/>
    <w:rsid w:val="003E7783"/>
    <w:rsid w:val="003F1663"/>
    <w:rsid w:val="00417906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46258"/>
    <w:rsid w:val="005566E7"/>
    <w:rsid w:val="00560C7D"/>
    <w:rsid w:val="00563EA8"/>
    <w:rsid w:val="00564622"/>
    <w:rsid w:val="00577416"/>
    <w:rsid w:val="00580C09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46BA6"/>
    <w:rsid w:val="00654DC9"/>
    <w:rsid w:val="0067056E"/>
    <w:rsid w:val="0068094B"/>
    <w:rsid w:val="00685E20"/>
    <w:rsid w:val="00686284"/>
    <w:rsid w:val="006B26AB"/>
    <w:rsid w:val="006F040E"/>
    <w:rsid w:val="00716542"/>
    <w:rsid w:val="00716FB1"/>
    <w:rsid w:val="007337AD"/>
    <w:rsid w:val="0073402D"/>
    <w:rsid w:val="00755988"/>
    <w:rsid w:val="00780ADA"/>
    <w:rsid w:val="00792D43"/>
    <w:rsid w:val="007B30FE"/>
    <w:rsid w:val="007B7A61"/>
    <w:rsid w:val="007D47FE"/>
    <w:rsid w:val="007E1FA8"/>
    <w:rsid w:val="007E6083"/>
    <w:rsid w:val="00812951"/>
    <w:rsid w:val="0081300E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5B72"/>
    <w:rsid w:val="009071EB"/>
    <w:rsid w:val="00914419"/>
    <w:rsid w:val="0092382D"/>
    <w:rsid w:val="00925015"/>
    <w:rsid w:val="00962E61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29E"/>
    <w:rsid w:val="00B87E22"/>
    <w:rsid w:val="00BA3E51"/>
    <w:rsid w:val="00BB2D2C"/>
    <w:rsid w:val="00BB3142"/>
    <w:rsid w:val="00BB7A6A"/>
    <w:rsid w:val="00BD6049"/>
    <w:rsid w:val="00C155FC"/>
    <w:rsid w:val="00C3705E"/>
    <w:rsid w:val="00C4250C"/>
    <w:rsid w:val="00C532FC"/>
    <w:rsid w:val="00C75D84"/>
    <w:rsid w:val="00C857CB"/>
    <w:rsid w:val="00CA5CD9"/>
    <w:rsid w:val="00CA7800"/>
    <w:rsid w:val="00CB16AD"/>
    <w:rsid w:val="00CC25BF"/>
    <w:rsid w:val="00CC5ED4"/>
    <w:rsid w:val="00CE75B8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9087E"/>
    <w:rsid w:val="00EA0042"/>
    <w:rsid w:val="00EB1D1B"/>
    <w:rsid w:val="00EC1FDF"/>
    <w:rsid w:val="00EE0B6E"/>
    <w:rsid w:val="00EE1496"/>
    <w:rsid w:val="00F02D02"/>
    <w:rsid w:val="00F12680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92028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A9F47"/>
  <w15:chartTrackingRefBased/>
  <w15:docId w15:val="{D2479415-1FF3-4B33-952E-A6306D3A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F92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sserMishelle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le\AppData\Roaming\Microsoft\Templates\Modern%20nursing%20resume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15AD37E-C3F7-4EB6-8A35-BBC0B1F64F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8D41A4-C910-4113-96F6-49D69E40C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E98451-E24E-4350-907E-1C47F810CD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BDA564-06B6-4E92-A9C5-DCBAC4B1EE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</Template>
  <TotalTime>8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Esser</dc:creator>
  <cp:keywords/>
  <dc:description/>
  <cp:lastModifiedBy>M Esser</cp:lastModifiedBy>
  <cp:revision>2</cp:revision>
  <cp:lastPrinted>2024-01-26T04:27:00Z</cp:lastPrinted>
  <dcterms:created xsi:type="dcterms:W3CDTF">2024-01-26T04:31:00Z</dcterms:created>
  <dcterms:modified xsi:type="dcterms:W3CDTF">2024-01-26T04:31:00Z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